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D559" w14:textId="0991A369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</w:instrText>
      </w:r>
      <w:r w:rsidR="004B5215">
        <w:rPr>
          <w:lang w:val="pt-BR"/>
        </w:rPr>
        <w:instrText>"</w:instrText>
      </w:r>
      <w:r w:rsidR="00976D0B">
        <w:rPr>
          <w:lang w:val="pt-BR"/>
        </w:rPr>
        <w:instrText>IziMec</w:instrText>
      </w:r>
      <w:r w:rsidR="004B5215">
        <w:rPr>
          <w:lang w:val="pt-BR"/>
        </w:rPr>
        <w:instrText xml:space="preserve">" </w:instrText>
      </w:r>
      <w:r>
        <w:rPr>
          <w:lang w:val="pt-BR"/>
        </w:rPr>
        <w:instrText xml:space="preserve">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IziMec</w:t>
      </w:r>
      <w:r>
        <w:rPr>
          <w:lang w:val="pt-BR"/>
        </w:rPr>
        <w:fldChar w:fldCharType="end"/>
      </w:r>
    </w:p>
    <w:p w14:paraId="18F48D6D" w14:textId="53A887AA" w:rsidR="00FF1064" w:rsidRDefault="00672F1E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78E25D1F" w14:textId="77777777" w:rsidR="00FF1064" w:rsidRDefault="00FF1064">
      <w:pPr>
        <w:pStyle w:val="Ttulo"/>
        <w:jc w:val="right"/>
        <w:rPr>
          <w:lang w:val="pt-BR"/>
        </w:rPr>
      </w:pPr>
    </w:p>
    <w:p w14:paraId="1F1B55E4" w14:textId="77777777" w:rsidR="00FF1064" w:rsidRDefault="00672F1E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6BAC765" w14:textId="77777777" w:rsidR="00FF1064" w:rsidRDefault="00FF1064">
      <w:pPr>
        <w:pStyle w:val="Ttulo"/>
        <w:rPr>
          <w:sz w:val="28"/>
          <w:szCs w:val="28"/>
          <w:lang w:val="pt-BR"/>
        </w:rPr>
      </w:pPr>
    </w:p>
    <w:p w14:paraId="7680570A" w14:textId="77777777" w:rsidR="00FF1064" w:rsidRDefault="00FF1064">
      <w:pPr>
        <w:rPr>
          <w:lang w:val="pt-BR"/>
        </w:rPr>
      </w:pPr>
    </w:p>
    <w:p w14:paraId="3AED6EE2" w14:textId="77777777" w:rsidR="00FF1064" w:rsidRDefault="00FF1064">
      <w:pPr>
        <w:rPr>
          <w:lang w:val="pt-BR"/>
        </w:rPr>
        <w:sectPr w:rsidR="00FF106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1C39C6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1064" w14:paraId="3095D10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4267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541AF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599DD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C6B1B" w14:textId="77777777" w:rsidR="00FF1064" w:rsidRDefault="00672F1E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F1064" w14:paraId="29B6DE0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030A2" w14:textId="679E691C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C12C" w14:textId="63F5FBB8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D7473" w14:textId="09387540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Início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933D9" w14:textId="2D2A42C3" w:rsidR="00FF1064" w:rsidRDefault="00665E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3A823C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09658" w14:textId="2AEAD2D9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AC12" w14:textId="63CCB237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2348" w14:textId="7D551866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nome do produto + 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347B" w14:textId="4D25072C" w:rsidR="00FF1064" w:rsidRDefault="005221A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48544BC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A64A" w14:textId="5A8A085E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2325C" w14:textId="6829CB1A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C637" w14:textId="3AD5A443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Desenvolvimento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B212B" w14:textId="4C5E7DED" w:rsidR="00FF1064" w:rsidRDefault="007004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FF1064" w14:paraId="6061323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B22D9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4C2B7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E9ED3" w14:textId="77777777" w:rsidR="00FF1064" w:rsidRDefault="00FF10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FF546" w14:textId="77777777" w:rsidR="00FF1064" w:rsidRDefault="00FF1064">
            <w:pPr>
              <w:pStyle w:val="Tabletext"/>
              <w:rPr>
                <w:lang w:val="pt-BR"/>
              </w:rPr>
            </w:pPr>
          </w:p>
        </w:tc>
      </w:tr>
    </w:tbl>
    <w:p w14:paraId="0BCFE270" w14:textId="77777777" w:rsidR="00FF1064" w:rsidRDefault="00FF1064">
      <w:pPr>
        <w:rPr>
          <w:lang w:val="pt-BR"/>
        </w:rPr>
      </w:pPr>
    </w:p>
    <w:p w14:paraId="412EAB98" w14:textId="77777777" w:rsidR="00FF1064" w:rsidRDefault="00672F1E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F090485" w14:textId="507E0E17" w:rsidR="005F6405" w:rsidRDefault="00672F1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5F6405" w:rsidRPr="00BC188B">
        <w:rPr>
          <w:noProof/>
          <w:lang w:val="pt-BR"/>
        </w:rPr>
        <w:t>1.</w:t>
      </w:r>
      <w:r w:rsidR="005F640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F6405" w:rsidRPr="00BC188B">
        <w:rPr>
          <w:noProof/>
          <w:lang w:val="pt-BR"/>
        </w:rPr>
        <w:t>Introdução</w:t>
      </w:r>
      <w:r w:rsidR="005F6405">
        <w:rPr>
          <w:noProof/>
        </w:rPr>
        <w:tab/>
      </w:r>
      <w:r w:rsidR="005F6405">
        <w:rPr>
          <w:noProof/>
        </w:rPr>
        <w:fldChar w:fldCharType="begin"/>
      </w:r>
      <w:r w:rsidR="005F6405">
        <w:rPr>
          <w:noProof/>
        </w:rPr>
        <w:instrText xml:space="preserve"> PAGEREF _Toc72762813 \h </w:instrText>
      </w:r>
      <w:r w:rsidR="005F6405">
        <w:rPr>
          <w:noProof/>
        </w:rPr>
      </w:r>
      <w:r w:rsidR="005F6405">
        <w:rPr>
          <w:noProof/>
        </w:rPr>
        <w:fldChar w:fldCharType="separate"/>
      </w:r>
      <w:r w:rsidR="005F6405">
        <w:rPr>
          <w:noProof/>
        </w:rPr>
        <w:t>4</w:t>
      </w:r>
      <w:r w:rsidR="005F6405">
        <w:rPr>
          <w:noProof/>
        </w:rPr>
        <w:fldChar w:fldCharType="end"/>
      </w:r>
    </w:p>
    <w:p w14:paraId="67FF2C1E" w14:textId="3F6AFC4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4C77E1" w14:textId="062F2F0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FCBAD" w14:textId="01FA06EB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559CFC" w14:textId="4A12385F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47A65" w14:textId="41ABB2B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881823" w14:textId="1F962E2A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12A6F7" w14:textId="7D714577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Oportunidade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9C5108" w14:textId="40E63BF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DD9120" w14:textId="60EF43D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Sentença de Posição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153DB6" w14:textId="6D72FF7F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Descrições dos Envolvidos e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ED34BB" w14:textId="6C10AFF1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0C9398" w14:textId="1D70EF72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8707C2" w14:textId="22F6E524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4179A4" w14:textId="1A09E5A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Perfis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E44C16" w14:textId="0CB1DBC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Administrador</w:t>
      </w:r>
      <w:r>
        <w:tab/>
      </w:r>
      <w:r>
        <w:fldChar w:fldCharType="begin"/>
      </w:r>
      <w:r>
        <w:instrText xml:space="preserve"> PAGEREF _Toc72762828 \h </w:instrText>
      </w:r>
      <w:r>
        <w:fldChar w:fldCharType="separate"/>
      </w:r>
      <w:r>
        <w:t>7</w:t>
      </w:r>
      <w:r>
        <w:fldChar w:fldCharType="end"/>
      </w:r>
    </w:p>
    <w:p w14:paraId="1947DB16" w14:textId="47B0DC89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lang w:val="pt-BR"/>
        </w:rPr>
        <w:t>3.4.2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lang w:val="pt-BR"/>
        </w:rPr>
        <w:t>Usuário Comum</w:t>
      </w:r>
      <w:r>
        <w:tab/>
      </w:r>
      <w:r>
        <w:fldChar w:fldCharType="begin"/>
      </w:r>
      <w:r>
        <w:instrText xml:space="preserve"> PAGEREF _Toc72762829 \h </w:instrText>
      </w:r>
      <w:r>
        <w:fldChar w:fldCharType="separate"/>
      </w:r>
      <w:r>
        <w:t>7</w:t>
      </w:r>
      <w:r>
        <w:fldChar w:fldCharType="end"/>
      </w:r>
    </w:p>
    <w:p w14:paraId="74AC8E77" w14:textId="098A734C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Necessidades dos Principais Envolvidos ou dos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E26345" w14:textId="0D52FF1A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07013D" w14:textId="72BDA8E5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Conta Azul</w:t>
      </w:r>
      <w:r>
        <w:tab/>
      </w:r>
      <w:r>
        <w:fldChar w:fldCharType="begin"/>
      </w:r>
      <w:r>
        <w:instrText xml:space="preserve"> PAGEREF _Toc72762832 \h </w:instrText>
      </w:r>
      <w:r>
        <w:fldChar w:fldCharType="separate"/>
      </w:r>
      <w:r>
        <w:t>8</w:t>
      </w:r>
      <w:r>
        <w:fldChar w:fldCharType="end"/>
      </w:r>
    </w:p>
    <w:p w14:paraId="79C783AF" w14:textId="786D8388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GranMoney</w:t>
      </w:r>
      <w:r>
        <w:tab/>
      </w:r>
      <w:r>
        <w:fldChar w:fldCharType="begin"/>
      </w:r>
      <w:r>
        <w:instrText xml:space="preserve"> PAGEREF _Toc72762833 \h </w:instrText>
      </w:r>
      <w:r>
        <w:fldChar w:fldCharType="separate"/>
      </w:r>
      <w:r>
        <w:t>8</w:t>
      </w:r>
      <w:r>
        <w:fldChar w:fldCharType="end"/>
      </w:r>
    </w:p>
    <w:p w14:paraId="7613BA98" w14:textId="4FE323AA" w:rsidR="005F6405" w:rsidRDefault="005F6405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BC188B">
        <w:rPr>
          <w:b/>
          <w:bCs/>
          <w:lang w:val="pt-BR"/>
        </w:rPr>
        <w:t>3.6.3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BC188B">
        <w:rPr>
          <w:b/>
          <w:bCs/>
          <w:lang w:val="pt-BR"/>
        </w:rPr>
        <w:t>EasyStore</w:t>
      </w:r>
      <w:r>
        <w:tab/>
      </w:r>
      <w:r>
        <w:fldChar w:fldCharType="begin"/>
      </w:r>
      <w:r>
        <w:instrText xml:space="preserve"> PAGEREF _Toc72762834 \h </w:instrText>
      </w:r>
      <w:r>
        <w:fldChar w:fldCharType="separate"/>
      </w:r>
      <w:r>
        <w:t>8</w:t>
      </w:r>
      <w:r>
        <w:fldChar w:fldCharType="end"/>
      </w:r>
    </w:p>
    <w:p w14:paraId="6DEA5A51" w14:textId="2423792C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Restrições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97D46E" w14:textId="197DD458" w:rsidR="005F6405" w:rsidRDefault="005F640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Outros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BD554E" w14:textId="6830F9D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E66E7" w14:textId="61F0FA16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de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3E9664" w14:textId="07377340" w:rsidR="005F6405" w:rsidRDefault="005F6405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C188B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C188B">
        <w:rPr>
          <w:noProof/>
          <w:lang w:val="pt-BR"/>
        </w:rPr>
        <w:t>Requisitos Ambientais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_Toc72762839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D51111" w14:textId="269FD5E9" w:rsidR="00FF1064" w:rsidRDefault="00672F1E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F6405">
        <w:rPr>
          <w:lang w:val="pt-BR"/>
        </w:rPr>
        <w:t>Visão do Negócio</w:t>
      </w:r>
      <w:r>
        <w:rPr>
          <w:lang w:val="pt-BR"/>
        </w:rPr>
        <w:fldChar w:fldCharType="end"/>
      </w:r>
    </w:p>
    <w:p w14:paraId="55FA19A0" w14:textId="7CA1307A" w:rsidR="00FF1064" w:rsidRDefault="00672F1E" w:rsidP="00144214">
      <w:pPr>
        <w:pStyle w:val="Ttulo1"/>
        <w:rPr>
          <w:lang w:val="pt-BR"/>
        </w:rPr>
      </w:pPr>
      <w:bookmarkStart w:id="0" w:name="_Toc456600917"/>
      <w:bookmarkStart w:id="1" w:name="_Toc456598586"/>
      <w:bookmarkStart w:id="2" w:name="_Toc72762813"/>
      <w:bookmarkStart w:id="3" w:name="_Toc452813577"/>
      <w:bookmarkStart w:id="4" w:name="_Toc436203377"/>
      <w:r>
        <w:rPr>
          <w:lang w:val="pt-BR"/>
        </w:rPr>
        <w:t>Introdução</w:t>
      </w:r>
      <w:bookmarkStart w:id="5" w:name="_Toc456600918"/>
      <w:bookmarkStart w:id="6" w:name="_Toc456598587"/>
      <w:bookmarkEnd w:id="0"/>
      <w:bookmarkEnd w:id="1"/>
      <w:bookmarkEnd w:id="2"/>
    </w:p>
    <w:p w14:paraId="4ECDA112" w14:textId="77777777" w:rsidR="00144214" w:rsidRPr="00144214" w:rsidRDefault="00144214" w:rsidP="00144214">
      <w:pPr>
        <w:rPr>
          <w:lang w:val="pt-BR"/>
        </w:rPr>
      </w:pPr>
    </w:p>
    <w:p w14:paraId="51EEE547" w14:textId="301416E1" w:rsidR="00144214" w:rsidRPr="00144214" w:rsidRDefault="00144214" w:rsidP="00144214">
      <w:pPr>
        <w:pStyle w:val="Corpodetexto"/>
        <w:rPr>
          <w:lang w:val="pt-BR"/>
        </w:rPr>
      </w:pPr>
      <w:r w:rsidRPr="00665E62">
        <w:rPr>
          <w:lang w:val="pt-BR"/>
        </w:rPr>
        <w:t xml:space="preserve">Este documento visa o entendimento geral do projeto ao definir as necessidades para o desenvolvimento do </w:t>
      </w:r>
      <w:r>
        <w:rPr>
          <w:lang w:val="pt-BR"/>
        </w:rPr>
        <w:t>projeto IziMec</w:t>
      </w:r>
      <w:r w:rsidRPr="00665E62">
        <w:rPr>
          <w:lang w:val="pt-BR"/>
        </w:rPr>
        <w:t>, o qual refere-se a um sistema para</w:t>
      </w:r>
      <w:r>
        <w:rPr>
          <w:lang w:val="pt-BR"/>
        </w:rPr>
        <w:t xml:space="preserve"> gerenciamento de uma oficina mecânica</w:t>
      </w:r>
      <w:r w:rsidRPr="00665E62">
        <w:rPr>
          <w:lang w:val="pt-BR"/>
        </w:rPr>
        <w:t>. Para tal, segue-se uma organização em tópicos informativos relacionados às necessidades do projeto.</w:t>
      </w:r>
    </w:p>
    <w:p w14:paraId="3CF90EEB" w14:textId="3A2040E1" w:rsidR="00FF1064" w:rsidRDefault="00672F1E" w:rsidP="00144214">
      <w:pPr>
        <w:pStyle w:val="Ttulo2"/>
        <w:rPr>
          <w:lang w:val="pt-BR"/>
        </w:rPr>
      </w:pPr>
      <w:bookmarkStart w:id="7" w:name="_Toc72762814"/>
      <w:r>
        <w:rPr>
          <w:lang w:val="pt-BR"/>
        </w:rPr>
        <w:t>Finalidade</w:t>
      </w:r>
      <w:bookmarkEnd w:id="5"/>
      <w:bookmarkEnd w:id="6"/>
      <w:bookmarkEnd w:id="7"/>
    </w:p>
    <w:p w14:paraId="0265B901" w14:textId="77777777" w:rsidR="00144214" w:rsidRPr="00144214" w:rsidRDefault="00144214" w:rsidP="00144214">
      <w:pPr>
        <w:rPr>
          <w:lang w:val="pt-BR"/>
        </w:rPr>
      </w:pPr>
    </w:p>
    <w:p w14:paraId="1C4A303F" w14:textId="1AFC8982" w:rsidR="00665E62" w:rsidRPr="00665E62" w:rsidRDefault="00144214" w:rsidP="00665E62">
      <w:pPr>
        <w:pStyle w:val="Corpodetexto"/>
        <w:rPr>
          <w:lang w:val="pt-BR"/>
        </w:rPr>
      </w:pPr>
      <w:r w:rsidRPr="00144214">
        <w:rPr>
          <w:lang w:val="pt-BR"/>
        </w:rPr>
        <w:t xml:space="preserve">O presente documento tem como finalidade manter uma visão comum </w:t>
      </w:r>
      <w:r>
        <w:rPr>
          <w:lang w:val="pt-BR"/>
        </w:rPr>
        <w:t>sobre o</w:t>
      </w:r>
      <w:r w:rsidRPr="00144214">
        <w:rPr>
          <w:lang w:val="pt-BR"/>
        </w:rPr>
        <w:t xml:space="preserve"> projeto </w:t>
      </w:r>
      <w:r>
        <w:rPr>
          <w:lang w:val="pt-BR"/>
        </w:rPr>
        <w:t>IziMec</w:t>
      </w:r>
      <w:r w:rsidRPr="00144214">
        <w:rPr>
          <w:lang w:val="pt-BR"/>
        </w:rPr>
        <w:t xml:space="preserve"> ao expor as ideias necessárias para seu desenvolvimento.</w:t>
      </w:r>
    </w:p>
    <w:p w14:paraId="4EB996E0" w14:textId="14C54CA6" w:rsidR="00FF1064" w:rsidRDefault="00672F1E" w:rsidP="00144214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72762815"/>
      <w:r>
        <w:rPr>
          <w:lang w:val="pt-BR"/>
        </w:rPr>
        <w:t>Escopo</w:t>
      </w:r>
      <w:bookmarkEnd w:id="8"/>
      <w:bookmarkEnd w:id="9"/>
      <w:bookmarkEnd w:id="10"/>
    </w:p>
    <w:p w14:paraId="701A4043" w14:textId="77777777" w:rsidR="00144214" w:rsidRPr="00144214" w:rsidRDefault="00144214" w:rsidP="00144214">
      <w:pPr>
        <w:rPr>
          <w:lang w:val="pt-BR"/>
        </w:rPr>
      </w:pPr>
    </w:p>
    <w:p w14:paraId="6A104898" w14:textId="158B0797" w:rsidR="00144214" w:rsidRP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São tratados nesse documento os pontos necessários para a elaboração da aplicação, desde a concepção do projeto até a implantação, de forma que possam ser entendidos sem o total conhecimento dos termos técnicos utilizados por desenvolvedores.</w:t>
      </w:r>
    </w:p>
    <w:p w14:paraId="40DDEE76" w14:textId="77777777" w:rsidR="00FF1064" w:rsidRDefault="00672F1E">
      <w:pPr>
        <w:pStyle w:val="Ttulo2"/>
        <w:rPr>
          <w:lang w:val="pt-BR"/>
        </w:rPr>
      </w:pPr>
      <w:bookmarkStart w:id="11" w:name="_Toc456600920"/>
      <w:bookmarkStart w:id="12" w:name="_Toc456598589"/>
      <w:bookmarkStart w:id="13" w:name="_Toc72762816"/>
      <w:r>
        <w:rPr>
          <w:lang w:val="pt-BR"/>
        </w:rPr>
        <w:t>Definições, Acrônimos e Abreviações</w:t>
      </w:r>
      <w:bookmarkEnd w:id="11"/>
      <w:bookmarkEnd w:id="12"/>
      <w:bookmarkEnd w:id="13"/>
    </w:p>
    <w:p w14:paraId="2E85F59E" w14:textId="77777777" w:rsidR="00144214" w:rsidRDefault="00144214" w:rsidP="00144214">
      <w:pPr>
        <w:pStyle w:val="Corpodetexto"/>
        <w:rPr>
          <w:lang w:val="pt-BR"/>
        </w:rPr>
      </w:pPr>
    </w:p>
    <w:p w14:paraId="0A8C9735" w14:textId="3F2A2E05" w:rsidR="00144214" w:rsidRDefault="00144214" w:rsidP="00144214">
      <w:pPr>
        <w:pStyle w:val="Corpodetexto"/>
        <w:rPr>
          <w:lang w:val="pt-BR"/>
        </w:rPr>
      </w:pPr>
      <w:r w:rsidRPr="00144214">
        <w:rPr>
          <w:lang w:val="pt-BR"/>
        </w:rPr>
        <w:t>Abaixo serão apresentados alguns conceitos de documentação de software desejáveis para o melhor entendimento deste documento e termos aplicados ao contexto d</w:t>
      </w:r>
      <w:r>
        <w:rPr>
          <w:lang w:val="pt-BR"/>
        </w:rPr>
        <w:t>e uma oficina mecânica</w:t>
      </w:r>
      <w:r w:rsidRPr="00144214">
        <w:rPr>
          <w:lang w:val="pt-BR"/>
        </w:rPr>
        <w:t>:</w:t>
      </w:r>
    </w:p>
    <w:p w14:paraId="50345A5F" w14:textId="77777777" w:rsidR="00576573" w:rsidRPr="00144214" w:rsidRDefault="00576573" w:rsidP="00144214">
      <w:pPr>
        <w:pStyle w:val="Corpodetexto"/>
        <w:rPr>
          <w:lang w:val="pt-BR"/>
        </w:rPr>
      </w:pPr>
    </w:p>
    <w:p w14:paraId="417BBC79" w14:textId="621164FA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OS</w:t>
      </w:r>
      <w:r w:rsidRPr="00144214">
        <w:rPr>
          <w:lang w:val="pt-BR"/>
        </w:rPr>
        <w:t xml:space="preserve">: </w:t>
      </w:r>
      <w:r>
        <w:rPr>
          <w:lang w:val="pt-BR"/>
        </w:rPr>
        <w:t>Ordem de Serviço</w:t>
      </w:r>
      <w:r w:rsidRPr="00144214">
        <w:rPr>
          <w:lang w:val="pt-BR"/>
        </w:rPr>
        <w:t>.</w:t>
      </w:r>
    </w:p>
    <w:p w14:paraId="42FA4639" w14:textId="29923D63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NF</w:t>
      </w:r>
      <w:r w:rsidRPr="00144214">
        <w:rPr>
          <w:lang w:val="pt-BR"/>
        </w:rPr>
        <w:t xml:space="preserve">: </w:t>
      </w:r>
      <w:r>
        <w:rPr>
          <w:lang w:val="pt-BR"/>
        </w:rPr>
        <w:t>Nota fiscal</w:t>
      </w:r>
      <w:r w:rsidRPr="00144214">
        <w:rPr>
          <w:lang w:val="pt-BR"/>
        </w:rPr>
        <w:t>.</w:t>
      </w:r>
    </w:p>
    <w:p w14:paraId="1664D180" w14:textId="0DBE8042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IziMec</w:t>
      </w:r>
      <w:r w:rsidRPr="00144214">
        <w:rPr>
          <w:lang w:val="pt-BR"/>
        </w:rPr>
        <w:t xml:space="preserve">: </w:t>
      </w:r>
      <w:r>
        <w:rPr>
          <w:lang w:val="pt-BR"/>
        </w:rPr>
        <w:t>Aplicação com o intuito de gerenciar uma oficina mecânica</w:t>
      </w:r>
      <w:r w:rsidRPr="00144214">
        <w:rPr>
          <w:lang w:val="pt-BR"/>
        </w:rPr>
        <w:t>.</w:t>
      </w:r>
    </w:p>
    <w:p w14:paraId="34C5D858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UML (Unified Modeling Language): Linguagem de modelagem que define representações de um sistema de forma padronizada com o objetivo de facilitar a compreensão.</w:t>
      </w:r>
    </w:p>
    <w:p w14:paraId="25096E54" w14:textId="77777777" w:rsidR="00144214" w:rsidRP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RUP (Rational Unified Process): É um modelo de processo unificado de Engenharia de Software derivado da UML criado pela Rational Software Corporation e adquirido pela IBM em 2003. Possui elementos de modelos genéricos para apoiar o desenvolvimento de softwares incentivando a interação e exemplificando boas práticas de projeto e especificação.</w:t>
      </w:r>
    </w:p>
    <w:p w14:paraId="75DA557E" w14:textId="589B3206" w:rsidR="00144214" w:rsidRDefault="00144214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 w:rsidRPr="00144214">
        <w:rPr>
          <w:lang w:val="pt-BR"/>
        </w:rPr>
        <w:t>ES</w:t>
      </w:r>
      <w:r>
        <w:rPr>
          <w:lang w:val="pt-BR"/>
        </w:rPr>
        <w:t>2</w:t>
      </w:r>
      <w:r w:rsidRPr="00144214">
        <w:rPr>
          <w:lang w:val="pt-BR"/>
        </w:rPr>
        <w:t>: Disciplina de Engenharia de Software</w:t>
      </w:r>
      <w:r>
        <w:rPr>
          <w:lang w:val="pt-BR"/>
        </w:rPr>
        <w:t xml:space="preserve"> 2</w:t>
      </w:r>
      <w:r w:rsidRPr="00144214">
        <w:rPr>
          <w:lang w:val="pt-BR"/>
        </w:rPr>
        <w:t>.</w:t>
      </w:r>
    </w:p>
    <w:p w14:paraId="54DAF974" w14:textId="49EEFAEA" w:rsidR="00504885" w:rsidRDefault="00504885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M0: mês atual.</w:t>
      </w:r>
    </w:p>
    <w:p w14:paraId="701CB461" w14:textId="509D6EDD" w:rsidR="00504885" w:rsidRPr="00144214" w:rsidRDefault="00504885" w:rsidP="00144214">
      <w:pPr>
        <w:pStyle w:val="Corpodetexto"/>
        <w:numPr>
          <w:ilvl w:val="1"/>
          <w:numId w:val="34"/>
        </w:numPr>
        <w:ind w:left="993" w:hanging="283"/>
        <w:rPr>
          <w:lang w:val="pt-BR"/>
        </w:rPr>
      </w:pPr>
      <w:r>
        <w:rPr>
          <w:lang w:val="pt-BR"/>
        </w:rPr>
        <w:t>M-1: mês anterior.</w:t>
      </w:r>
    </w:p>
    <w:p w14:paraId="2BE8AFDF" w14:textId="581A3CEB" w:rsidR="00FF1064" w:rsidRPr="00576573" w:rsidRDefault="00672F1E" w:rsidP="00576573">
      <w:pPr>
        <w:pStyle w:val="Ttulo2"/>
        <w:rPr>
          <w:lang w:val="pt-BR"/>
        </w:rPr>
      </w:pPr>
      <w:bookmarkStart w:id="14" w:name="_Toc456600921"/>
      <w:bookmarkStart w:id="15" w:name="_Toc456598590"/>
      <w:bookmarkStart w:id="16" w:name="_Toc72762817"/>
      <w:r>
        <w:rPr>
          <w:lang w:val="pt-BR"/>
        </w:rPr>
        <w:t>Referências</w:t>
      </w:r>
      <w:bookmarkEnd w:id="14"/>
      <w:bookmarkEnd w:id="15"/>
      <w:bookmarkEnd w:id="16"/>
      <w:r w:rsidR="00576573">
        <w:rPr>
          <w:lang w:val="pt-BR"/>
        </w:rPr>
        <w:br/>
      </w:r>
      <w:r w:rsidRPr="00576573">
        <w:rPr>
          <w:lang w:val="pt-BR"/>
        </w:rPr>
        <w:t xml:space="preserve"> </w:t>
      </w:r>
    </w:p>
    <w:p w14:paraId="45987328" w14:textId="7C438244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SOMMERVILLE, Ian. </w:t>
      </w:r>
      <w:r w:rsidRPr="00576573">
        <w:rPr>
          <w:b/>
          <w:bCs/>
          <w:lang w:val="pt-BR"/>
        </w:rPr>
        <w:t>Engenharia de Software</w:t>
      </w:r>
      <w:r w:rsidRPr="00576573">
        <w:rPr>
          <w:lang w:val="pt-BR"/>
        </w:rPr>
        <w:t>. São Paulo: Pearson Prentice Hall. 9ª edição. 2011</w:t>
      </w:r>
    </w:p>
    <w:p w14:paraId="44E954A7" w14:textId="019FDF3D" w:rsid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 xml:space="preserve">GUEDES, Gilleanes T. A. </w:t>
      </w:r>
      <w:r w:rsidRPr="00576573">
        <w:rPr>
          <w:b/>
          <w:bCs/>
          <w:lang w:val="pt-BR"/>
        </w:rPr>
        <w:t>UML: uma abordagem prática</w:t>
      </w:r>
      <w:r w:rsidRPr="00576573">
        <w:rPr>
          <w:lang w:val="pt-BR"/>
        </w:rPr>
        <w:t>. Novatec Editora, 2008.</w:t>
      </w:r>
    </w:p>
    <w:p w14:paraId="6D43CECB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FB96F" w14:textId="77777777" w:rsidR="00FF1064" w:rsidRDefault="00672F1E">
      <w:pPr>
        <w:pStyle w:val="Ttulo2"/>
        <w:rPr>
          <w:lang w:val="pt-BR"/>
        </w:rPr>
      </w:pPr>
      <w:bookmarkStart w:id="17" w:name="_Toc456600922"/>
      <w:bookmarkStart w:id="18" w:name="_Toc456598591"/>
      <w:bookmarkStart w:id="19" w:name="_Toc72762818"/>
      <w:r>
        <w:rPr>
          <w:lang w:val="pt-BR"/>
        </w:rPr>
        <w:lastRenderedPageBreak/>
        <w:t>Visão Geral</w:t>
      </w:r>
      <w:bookmarkEnd w:id="17"/>
      <w:bookmarkEnd w:id="18"/>
      <w:bookmarkEnd w:id="19"/>
    </w:p>
    <w:p w14:paraId="406D4A09" w14:textId="77777777" w:rsidR="00976D0B" w:rsidRDefault="00976D0B" w:rsidP="00576573">
      <w:pPr>
        <w:pStyle w:val="Corpodetexto"/>
        <w:rPr>
          <w:lang w:val="pt-BR"/>
        </w:rPr>
      </w:pPr>
    </w:p>
    <w:p w14:paraId="77AD3EAA" w14:textId="5AE5E41E" w:rsidR="00576573" w:rsidRPr="00576573" w:rsidRDefault="00576573" w:rsidP="00576573">
      <w:pPr>
        <w:pStyle w:val="Corpodetexto"/>
        <w:rPr>
          <w:lang w:val="pt-BR"/>
        </w:rPr>
      </w:pPr>
      <w:r w:rsidRPr="00576573">
        <w:rPr>
          <w:lang w:val="pt-BR"/>
        </w:rPr>
        <w:t>Elaborado de acordo com a metodologia RUP, o Rational Unified Process, este documento define o problema a ser resolvido</w:t>
      </w:r>
      <w:r>
        <w:rPr>
          <w:lang w:val="pt-BR"/>
        </w:rPr>
        <w:t>,</w:t>
      </w:r>
      <w:r w:rsidRPr="00576573">
        <w:rPr>
          <w:lang w:val="pt-BR"/>
        </w:rPr>
        <w:t xml:space="preserve"> </w:t>
      </w:r>
      <w:r>
        <w:rPr>
          <w:lang w:val="pt-BR"/>
        </w:rPr>
        <w:t>d</w:t>
      </w:r>
      <w:r w:rsidRPr="00576573">
        <w:rPr>
          <w:lang w:val="pt-BR"/>
        </w:rPr>
        <w:t>escrevendo os requisitos do software, os envolvidos e usuários, a visão geral do produto e seus recursos.</w:t>
      </w:r>
    </w:p>
    <w:p w14:paraId="743B096D" w14:textId="77777777" w:rsidR="00FF1064" w:rsidRDefault="00672F1E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72762819"/>
      <w:r>
        <w:rPr>
          <w:sz w:val="20"/>
          <w:szCs w:val="20"/>
          <w:lang w:val="pt-BR"/>
        </w:rPr>
        <w:t>Posicionamento</w:t>
      </w:r>
      <w:bookmarkEnd w:id="3"/>
      <w:bookmarkEnd w:id="4"/>
      <w:bookmarkEnd w:id="20"/>
    </w:p>
    <w:p w14:paraId="17E5908A" w14:textId="03EBF8E7" w:rsidR="00FF1064" w:rsidRDefault="00672F1E">
      <w:pPr>
        <w:pStyle w:val="Ttulo2"/>
        <w:rPr>
          <w:lang w:val="pt-BR"/>
        </w:rPr>
      </w:pPr>
      <w:bookmarkStart w:id="21" w:name="_Toc452813578"/>
      <w:bookmarkStart w:id="22" w:name="_Toc436203378"/>
      <w:bookmarkStart w:id="23" w:name="_Toc72762820"/>
      <w:r>
        <w:rPr>
          <w:lang w:val="pt-BR"/>
        </w:rPr>
        <w:t>Oportunidade de Negócios</w:t>
      </w:r>
      <w:bookmarkEnd w:id="21"/>
      <w:bookmarkEnd w:id="22"/>
      <w:bookmarkEnd w:id="23"/>
    </w:p>
    <w:p w14:paraId="21639BB7" w14:textId="55B17780" w:rsidR="00CB6A81" w:rsidRPr="00CB6A81" w:rsidRDefault="005221A7" w:rsidP="00CB6A81">
      <w:pPr>
        <w:pStyle w:val="Corpodetexto"/>
        <w:rPr>
          <w:lang w:val="pt-BR"/>
        </w:rPr>
      </w:pPr>
      <w:r>
        <w:rPr>
          <w:lang w:val="pt-BR"/>
        </w:rPr>
        <w:br/>
      </w:r>
      <w:r w:rsidR="00863E02">
        <w:rPr>
          <w:lang w:val="pt-BR"/>
        </w:rPr>
        <w:t>Muitas oficinas mecânicas são estabelecimentos familiares, de segunda ou até terceira geração. Sendo assim, não é incomum encontrar várias oficinas que ainda trabalham utilizando papel e caneta para anotar seu estoque, dando baixas e entradas de forma manual. Pensando nisso, o IziMec foi elaborado visando a simplicidade e rapidez ao gerenciar essas oficinas.</w:t>
      </w:r>
    </w:p>
    <w:p w14:paraId="552D4113" w14:textId="77777777" w:rsidR="00576573" w:rsidRPr="00576573" w:rsidRDefault="00576573" w:rsidP="00576573">
      <w:pPr>
        <w:pStyle w:val="Corpodetexto"/>
        <w:rPr>
          <w:lang w:val="pt-BR"/>
        </w:rPr>
      </w:pPr>
    </w:p>
    <w:p w14:paraId="18AE858E" w14:textId="77777777" w:rsidR="00FF1064" w:rsidRDefault="00672F1E">
      <w:pPr>
        <w:pStyle w:val="Ttulo2"/>
        <w:rPr>
          <w:lang w:val="pt-BR"/>
        </w:rPr>
      </w:pPr>
      <w:bookmarkStart w:id="24" w:name="_Toc452813579"/>
      <w:bookmarkStart w:id="25" w:name="_Toc436203379"/>
      <w:bookmarkStart w:id="26" w:name="_Toc72762821"/>
      <w:r>
        <w:rPr>
          <w:lang w:val="pt-BR"/>
        </w:rPr>
        <w:t>Descrição do Problema</w:t>
      </w:r>
      <w:bookmarkEnd w:id="24"/>
      <w:bookmarkEnd w:id="25"/>
      <w:bookmarkEnd w:id="26"/>
    </w:p>
    <w:p w14:paraId="76B589E9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F1064" w14:paraId="30D3F8F0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D78B15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A3866FF" w14:textId="3D26711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Controle manual de estoque</w:t>
            </w:r>
            <w:r w:rsidR="008725D1">
              <w:rPr>
                <w:lang w:val="pt-BR"/>
              </w:rPr>
              <w:t>, funcionários e ordens de serviço</w:t>
            </w:r>
            <w:r>
              <w:rPr>
                <w:lang w:val="pt-BR"/>
              </w:rPr>
              <w:t xml:space="preserve"> de oficinas mecânicas.</w:t>
            </w:r>
          </w:p>
        </w:tc>
      </w:tr>
      <w:tr w:rsidR="00FF1064" w14:paraId="64562E6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01E0C9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16195172" w14:textId="37C81A2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 oficina, o dono, os clientes.</w:t>
            </w:r>
          </w:p>
        </w:tc>
      </w:tr>
      <w:tr w:rsidR="00FF1064" w14:paraId="771314C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93ECA6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8E8D3D2" w14:textId="15DBF2B5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Possível diferença entre estoque físico e contábil, gerando provável falsa expectativa do cliente e problemas contábeis.</w:t>
            </w:r>
            <w:r w:rsidR="008725D1">
              <w:rPr>
                <w:lang w:val="pt-BR"/>
              </w:rPr>
              <w:t xml:space="preserve"> Possível falha na execução das ordens de serviço ou compra de equipamentos desnecessários.</w:t>
            </w:r>
          </w:p>
        </w:tc>
      </w:tr>
      <w:tr w:rsidR="00FF1064" w14:paraId="1F635BF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210E8F1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DC52683" w14:textId="08104F53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de um sistema para gerenciar o estoque,</w:t>
            </w:r>
            <w:r w:rsidR="008725D1">
              <w:rPr>
                <w:lang w:val="pt-BR"/>
              </w:rPr>
              <w:t xml:space="preserve"> os clientes, os funcionários e as ordens de serviço.</w:t>
            </w:r>
          </w:p>
        </w:tc>
      </w:tr>
    </w:tbl>
    <w:p w14:paraId="41CAD2B1" w14:textId="77777777" w:rsidR="00FF1064" w:rsidRDefault="00672F1E">
      <w:pPr>
        <w:pStyle w:val="Ttulo2"/>
        <w:pageBreakBefore/>
        <w:rPr>
          <w:lang w:val="pt-BR"/>
        </w:rPr>
      </w:pPr>
      <w:bookmarkStart w:id="27" w:name="_Toc452813580"/>
      <w:bookmarkStart w:id="28" w:name="_Toc436203380"/>
      <w:bookmarkStart w:id="29" w:name="_Toc425054392"/>
      <w:bookmarkStart w:id="30" w:name="_Toc422186485"/>
      <w:bookmarkStart w:id="31" w:name="_Toc72762822"/>
      <w:r>
        <w:rPr>
          <w:lang w:val="pt-BR"/>
        </w:rPr>
        <w:lastRenderedPageBreak/>
        <w:t>Sentença de Posição do Produto</w:t>
      </w:r>
      <w:bookmarkEnd w:id="27"/>
      <w:bookmarkEnd w:id="28"/>
      <w:bookmarkEnd w:id="29"/>
      <w:bookmarkEnd w:id="30"/>
      <w:bookmarkEnd w:id="31"/>
    </w:p>
    <w:p w14:paraId="60C6FCD5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F1064" w14:paraId="7759FA23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E4FA5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7A245BC" w14:textId="57E7A26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Donos de oficinas mecânicas.</w:t>
            </w:r>
          </w:p>
        </w:tc>
      </w:tr>
      <w:tr w:rsidR="00FF1064" w14:paraId="4681A8A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DDFD6F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C507ABE" w14:textId="22DF6082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Necessitam de um controle melhor </w:t>
            </w:r>
            <w:r w:rsidR="008725D1">
              <w:rPr>
                <w:lang w:val="pt-BR"/>
              </w:rPr>
              <w:t>que não dependa de controles manuais.</w:t>
            </w:r>
          </w:p>
        </w:tc>
      </w:tr>
      <w:tr w:rsidR="00FF1064" w14:paraId="65DD164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7311D5C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2403FD1" w14:textId="1267953E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IziMec</w:t>
            </w:r>
          </w:p>
        </w:tc>
      </w:tr>
      <w:tr w:rsidR="00FF1064" w14:paraId="2C62F9C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ABB9F1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700935D4" w14:textId="5DC25C8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Auxilia na gestão </w:t>
            </w:r>
            <w:r w:rsidR="008725D1">
              <w:rPr>
                <w:lang w:val="pt-BR"/>
              </w:rPr>
              <w:t>da oficina</w:t>
            </w:r>
            <w:r>
              <w:rPr>
                <w:lang w:val="pt-BR"/>
              </w:rPr>
              <w:t>.</w:t>
            </w:r>
          </w:p>
        </w:tc>
      </w:tr>
      <w:tr w:rsidR="00FF1064" w14:paraId="1BEA82E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15398E" w14:textId="77777777" w:rsidR="00FF1064" w:rsidRDefault="00672F1E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054DFCDE" w14:textId="0E82B34D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Sistemas Conta Azul, Gran Money, EasyStore.</w:t>
            </w:r>
          </w:p>
        </w:tc>
      </w:tr>
      <w:tr w:rsidR="00FF1064" w14:paraId="4A95CCF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EAD935F" w14:textId="77777777" w:rsidR="00FF1064" w:rsidRDefault="00672F1E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3FB4BC0" w14:textId="3385021A" w:rsidR="00A3623E" w:rsidRPr="00A3623E" w:rsidRDefault="00A3623E" w:rsidP="00A3623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É mais simples, visto ser </w:t>
            </w:r>
            <w:r w:rsidR="008725D1">
              <w:rPr>
                <w:lang w:val="pt-BR"/>
              </w:rPr>
              <w:t>voltado diretamente para oficinas mecânicas</w:t>
            </w:r>
            <w:r>
              <w:rPr>
                <w:lang w:val="pt-BR"/>
              </w:rPr>
              <w:t>. Ideal para a realidade dos clientes de idade mais avançada que não confiam (ou não têm muito experiência) na tecnologia.</w:t>
            </w:r>
          </w:p>
        </w:tc>
      </w:tr>
    </w:tbl>
    <w:p w14:paraId="6FE596EB" w14:textId="77777777" w:rsidR="00FF1064" w:rsidRDefault="00FF1064" w:rsidP="00900106">
      <w:pPr>
        <w:pStyle w:val="InfoBlue"/>
        <w:rPr>
          <w:lang w:val="pt-BR"/>
        </w:rPr>
      </w:pPr>
    </w:p>
    <w:p w14:paraId="0A48114D" w14:textId="5F584D9B" w:rsidR="00ED0F85" w:rsidRPr="00D3350C" w:rsidRDefault="00672F1E" w:rsidP="00D3350C">
      <w:pPr>
        <w:pStyle w:val="Ttulo1"/>
        <w:ind w:left="709" w:hanging="709"/>
        <w:rPr>
          <w:sz w:val="20"/>
          <w:szCs w:val="20"/>
          <w:lang w:val="pt-BR"/>
        </w:rPr>
      </w:pPr>
      <w:bookmarkStart w:id="32" w:name="_Toc452813581"/>
      <w:bookmarkStart w:id="33" w:name="_Toc447960005"/>
      <w:bookmarkStart w:id="34" w:name="_Toc72762823"/>
      <w:r>
        <w:rPr>
          <w:sz w:val="20"/>
          <w:szCs w:val="20"/>
          <w:lang w:val="pt-BR"/>
        </w:rPr>
        <w:t>Descrições dos Envolvidos e dos Clientes</w:t>
      </w:r>
      <w:bookmarkEnd w:id="32"/>
      <w:bookmarkEnd w:id="33"/>
      <w:bookmarkEnd w:id="34"/>
    </w:p>
    <w:p w14:paraId="6EB9C7AD" w14:textId="7691A269" w:rsidR="00FF1064" w:rsidRPr="00D3350C" w:rsidRDefault="00672F1E" w:rsidP="00D3350C">
      <w:pPr>
        <w:pStyle w:val="Ttulo2"/>
        <w:rPr>
          <w:lang w:val="pt-BR"/>
        </w:rPr>
      </w:pPr>
      <w:bookmarkStart w:id="35" w:name="_Toc509300840"/>
      <w:bookmarkStart w:id="36" w:name="_Toc452813583"/>
      <w:bookmarkStart w:id="37" w:name="_Toc72762824"/>
      <w:r>
        <w:rPr>
          <w:lang w:val="pt-BR"/>
        </w:rPr>
        <w:t>Resumo dos Envolvidos</w:t>
      </w:r>
      <w:bookmarkEnd w:id="35"/>
      <w:bookmarkEnd w:id="36"/>
      <w:bookmarkEnd w:id="37"/>
    </w:p>
    <w:p w14:paraId="682E1D4C" w14:textId="77777777" w:rsidR="00FF1064" w:rsidRDefault="00FF1064">
      <w:pPr>
        <w:pStyle w:val="Corpodetexto"/>
        <w:rPr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FF1064" w14:paraId="4F0995FC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C26EAB7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073CDC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CB67740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FF1064" w14:paraId="46F963A9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3C8C9" w14:textId="65AB374E" w:rsid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br/>
              <w:t>Clientes</w:t>
            </w:r>
          </w:p>
          <w:p w14:paraId="65723B2F" w14:textId="343003B8" w:rsidR="00363694" w:rsidRDefault="00363694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Funcionários</w:t>
            </w:r>
          </w:p>
          <w:p w14:paraId="3DCBC62E" w14:textId="0480A21E" w:rsidR="00D3350C" w:rsidRPr="00D3350C" w:rsidRDefault="00D3350C" w:rsidP="00D3350C">
            <w:pPr>
              <w:pStyle w:val="Corpodetexto"/>
              <w:ind w:left="189"/>
              <w:rPr>
                <w:lang w:val="pt-BR"/>
              </w:rPr>
            </w:pPr>
            <w:r>
              <w:rPr>
                <w:lang w:val="pt-BR"/>
              </w:rPr>
              <w:t>Dupla de desenvolvimento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8C537" w14:textId="2A6C3C0A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72CFD6B1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4D7EA030" w14:textId="5759325C" w:rsidR="00D3350C" w:rsidRPr="00D3350C" w:rsidRDefault="00D3350C" w:rsidP="00D3350C">
            <w:pPr>
              <w:pStyle w:val="Corpodetexto"/>
              <w:ind w:left="143"/>
              <w:rPr>
                <w:lang w:val="pt-BR"/>
              </w:rPr>
            </w:pPr>
            <w:r>
              <w:rPr>
                <w:lang w:val="pt-BR"/>
              </w:rPr>
              <w:t>Alunos da FATEC – Mogi das Cruzes, na matéria de Engenharia de Software 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3B1CD" w14:textId="3F182199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br/>
              <w:t>-</w:t>
            </w:r>
          </w:p>
          <w:p w14:paraId="6A045DC0" w14:textId="77777777" w:rsidR="00D3350C" w:rsidRDefault="00D3350C" w:rsidP="00D3350C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  <w:p w14:paraId="56459887" w14:textId="1E70E76C" w:rsidR="00D3350C" w:rsidRPr="00D3350C" w:rsidRDefault="00D3350C" w:rsidP="00D3350C">
            <w:pPr>
              <w:pStyle w:val="Corpodetexto"/>
              <w:ind w:left="85"/>
              <w:rPr>
                <w:lang w:val="pt-BR"/>
              </w:rPr>
            </w:pPr>
            <w:r>
              <w:rPr>
                <w:lang w:val="pt-BR"/>
              </w:rPr>
              <w:t>Planejar, desenvolver e implementar o sistema.</w:t>
            </w:r>
            <w:r>
              <w:rPr>
                <w:lang w:val="pt-BR"/>
              </w:rPr>
              <w:br/>
              <w:t>Planejar, desenvolver e gerenciar o projeto</w:t>
            </w:r>
          </w:p>
        </w:tc>
      </w:tr>
    </w:tbl>
    <w:p w14:paraId="68712475" w14:textId="77777777" w:rsidR="00FF1064" w:rsidRDefault="00672F1E">
      <w:pPr>
        <w:pStyle w:val="Ttulo2"/>
        <w:rPr>
          <w:lang w:val="pt-BR"/>
        </w:rPr>
      </w:pPr>
      <w:bookmarkStart w:id="38" w:name="_Toc509300841"/>
      <w:bookmarkStart w:id="39" w:name="_Toc452813584"/>
      <w:bookmarkStart w:id="40" w:name="_Toc72762825"/>
      <w:r>
        <w:rPr>
          <w:lang w:val="pt-BR"/>
        </w:rPr>
        <w:t>Resumo dos Usuários</w:t>
      </w:r>
      <w:bookmarkEnd w:id="38"/>
      <w:bookmarkEnd w:id="39"/>
      <w:bookmarkEnd w:id="40"/>
    </w:p>
    <w:p w14:paraId="5E0189A7" w14:textId="77777777" w:rsidR="00FF1064" w:rsidRDefault="00FF1064">
      <w:pPr>
        <w:pStyle w:val="Corpodetexto"/>
        <w:rPr>
          <w:lang w:val="pt-BR"/>
        </w:rPr>
      </w:pPr>
    </w:p>
    <w:tbl>
      <w:tblPr>
        <w:tblW w:w="9182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2"/>
        <w:gridCol w:w="1882"/>
        <w:gridCol w:w="3240"/>
        <w:gridCol w:w="2628"/>
      </w:tblGrid>
      <w:tr w:rsidR="00FF1064" w14:paraId="4D2284E1" w14:textId="77777777" w:rsidTr="00D3350C">
        <w:trPr>
          <w:trHeight w:val="41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C0AC16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3A98DC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AB1596B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0C0524F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FF1064" w14:paraId="09B3435F" w14:textId="77777777" w:rsidTr="00D3350C">
        <w:trPr>
          <w:trHeight w:val="976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B7B1A" w14:textId="77777777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  <w:r>
              <w:rPr>
                <w:lang w:val="pt-BR"/>
              </w:rPr>
              <w:br/>
              <w:t>Administrador</w:t>
            </w:r>
          </w:p>
          <w:p w14:paraId="555474D4" w14:textId="2B771229" w:rsidR="00D3350C" w:rsidRDefault="00D3350C" w:rsidP="00D3350C">
            <w:pPr>
              <w:pStyle w:val="Corpodetexto"/>
              <w:ind w:left="48"/>
              <w:rPr>
                <w:lang w:val="pt-BR"/>
              </w:rPr>
            </w:pPr>
          </w:p>
          <w:p w14:paraId="40507FF5" w14:textId="29033720" w:rsidR="00D3350C" w:rsidRPr="00D3350C" w:rsidRDefault="00363694" w:rsidP="0036369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D3350C">
              <w:rPr>
                <w:lang w:val="pt-BR"/>
              </w:rPr>
              <w:t>Usuário Comum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9BA22" w14:textId="4132A739" w:rsidR="006121B8" w:rsidRPr="006121B8" w:rsidRDefault="006121B8" w:rsidP="006121B8">
            <w:pPr>
              <w:pStyle w:val="Corpodetexto"/>
              <w:ind w:left="41"/>
              <w:rPr>
                <w:lang w:val="pt-BR"/>
              </w:rPr>
            </w:pPr>
            <w:r>
              <w:rPr>
                <w:lang w:val="pt-BR"/>
              </w:rPr>
              <w:br/>
              <w:t>Figura de monitoramento</w:t>
            </w:r>
            <w:r w:rsidR="00363694">
              <w:rPr>
                <w:lang w:val="pt-BR"/>
              </w:rPr>
              <w:t xml:space="preserve"> e avalista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br/>
              <w:t>Usuário do sistema,</w:t>
            </w:r>
            <w:r w:rsidR="00F97914">
              <w:rPr>
                <w:lang w:val="pt-BR"/>
              </w:rPr>
              <w:t xml:space="preserve"> a priori </w:t>
            </w:r>
            <w:r>
              <w:rPr>
                <w:lang w:val="pt-BR"/>
              </w:rPr>
              <w:t>assistente da oficina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0A899" w14:textId="7B669752" w:rsidR="006121B8" w:rsidRPr="006121B8" w:rsidRDefault="006121B8" w:rsidP="006121B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br/>
              <w:t xml:space="preserve">O administrador exerce o papel de </w:t>
            </w:r>
            <w:r w:rsidR="00363694">
              <w:rPr>
                <w:lang w:val="pt-BR"/>
              </w:rPr>
              <w:t>excluir OS, excluir clientes e excluir produtos, também aprova pagamentos.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Entradas e/ou saídas de produtos do estoque</w:t>
            </w:r>
            <w:r w:rsidR="00363694">
              <w:rPr>
                <w:lang w:val="pt-BR"/>
              </w:rPr>
              <w:t>, cadastro de novos clientes e gerar OS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0B3ED" w14:textId="14194D3E" w:rsidR="006121B8" w:rsidRPr="006121B8" w:rsidRDefault="006121B8" w:rsidP="00363694">
            <w:pPr>
              <w:pStyle w:val="Corpodetexto"/>
              <w:ind w:left="14"/>
              <w:rPr>
                <w:lang w:val="pt-BR"/>
              </w:rPr>
            </w:pPr>
            <w:r>
              <w:rPr>
                <w:lang w:val="pt-BR"/>
              </w:rPr>
              <w:br/>
              <w:t>Funcionários da oficina</w:t>
            </w:r>
            <w:r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 w:rsidR="00363694">
              <w:rPr>
                <w:lang w:val="pt-BR"/>
              </w:rPr>
              <w:br/>
            </w:r>
            <w:r>
              <w:rPr>
                <w:lang w:val="pt-BR"/>
              </w:rPr>
              <w:t>Funcionários da oficina</w:t>
            </w:r>
          </w:p>
        </w:tc>
      </w:tr>
    </w:tbl>
    <w:p w14:paraId="3D2C56CC" w14:textId="76F7C52D" w:rsidR="00FF1064" w:rsidRDefault="00FF1064">
      <w:pPr>
        <w:pStyle w:val="Corpodetexto"/>
        <w:rPr>
          <w:lang w:val="pt-BR"/>
        </w:rPr>
      </w:pPr>
    </w:p>
    <w:p w14:paraId="1A54403B" w14:textId="5BC0710E" w:rsidR="00B271EA" w:rsidRDefault="00B271EA">
      <w:pPr>
        <w:pStyle w:val="Corpodetexto"/>
        <w:rPr>
          <w:lang w:val="pt-BR"/>
        </w:rPr>
      </w:pPr>
    </w:p>
    <w:p w14:paraId="00BE1C1A" w14:textId="1848C825" w:rsidR="006312E9" w:rsidRDefault="006312E9">
      <w:pPr>
        <w:pStyle w:val="Corpodetexto"/>
        <w:rPr>
          <w:lang w:val="pt-BR"/>
        </w:rPr>
      </w:pPr>
    </w:p>
    <w:p w14:paraId="3B32FDD9" w14:textId="77777777" w:rsidR="006312E9" w:rsidRDefault="006312E9">
      <w:pPr>
        <w:pStyle w:val="Corpodetexto"/>
        <w:rPr>
          <w:lang w:val="pt-BR"/>
        </w:rPr>
      </w:pPr>
    </w:p>
    <w:p w14:paraId="59CD5972" w14:textId="0439AA82" w:rsidR="00B271EA" w:rsidRPr="00B271EA" w:rsidRDefault="00672F1E" w:rsidP="00B271EA">
      <w:pPr>
        <w:pStyle w:val="Ttulo2"/>
        <w:rPr>
          <w:lang w:val="pt-BR"/>
        </w:rPr>
      </w:pPr>
      <w:bookmarkStart w:id="41" w:name="_Toc509300842"/>
      <w:bookmarkStart w:id="42" w:name="_Toc452813585"/>
      <w:bookmarkStart w:id="43" w:name="_Toc436203384"/>
      <w:bookmarkStart w:id="44" w:name="_Toc425054386"/>
      <w:bookmarkStart w:id="45" w:name="_Toc422186479"/>
      <w:bookmarkStart w:id="46" w:name="_Toc346297773"/>
      <w:bookmarkStart w:id="47" w:name="_Toc342757864"/>
      <w:bookmarkStart w:id="48" w:name="_Toc72762826"/>
      <w:r>
        <w:rPr>
          <w:lang w:val="pt-BR"/>
        </w:rPr>
        <w:t>Ambiente do Usuário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1695B2C6" w14:textId="334EF41D" w:rsidR="00FF1064" w:rsidRDefault="00FF1064" w:rsidP="00900106">
      <w:pPr>
        <w:pStyle w:val="InfoBlue"/>
        <w:rPr>
          <w:lang w:val="pt-BR"/>
        </w:rPr>
      </w:pPr>
    </w:p>
    <w:p w14:paraId="71871381" w14:textId="18C25A66" w:rsid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>Cinco pessoas envolvidas na execução da tarefa, sendo três mecânicos, um auxiliar administrativo e o dono. Há a possiblidade de mais pessoas envolvidas.</w:t>
      </w:r>
    </w:p>
    <w:p w14:paraId="67E029DD" w14:textId="1BBA0DD6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>O tempo gasto estimado em uma tarefa de cadastro de novo produto, atualmente, é de dez minutos. Para entradas e saídas, estima-se o tempo gasto atualmente de cinco minutos.</w:t>
      </w:r>
      <w:r w:rsidR="00363694">
        <w:rPr>
          <w:lang w:val="pt-BR"/>
        </w:rPr>
        <w:t xml:space="preserve"> Para gerar o orçamento estima-se 10 minutos atualmente. Não há cadastro de clientes.</w:t>
      </w:r>
    </w:p>
    <w:p w14:paraId="5D6E9E46" w14:textId="77777777" w:rsidR="00B271EA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Atualmente o processo é todo manual, utilizando fichas, papéis e canetas. </w:t>
      </w:r>
    </w:p>
    <w:p w14:paraId="7312BC8A" w14:textId="3709ED42" w:rsidR="00B271EA" w:rsidRPr="00B23F2B" w:rsidRDefault="00B271EA" w:rsidP="00B23F2B">
      <w:pPr>
        <w:pStyle w:val="Corpodetexto"/>
        <w:rPr>
          <w:lang w:val="pt-BR"/>
        </w:rPr>
      </w:pPr>
      <w:r>
        <w:rPr>
          <w:lang w:val="pt-BR"/>
        </w:rPr>
        <w:t xml:space="preserve">Não há aplicativos em uso atualmente. </w:t>
      </w:r>
    </w:p>
    <w:p w14:paraId="07F80EBB" w14:textId="14B96F58" w:rsidR="00FF1064" w:rsidRDefault="00672F1E">
      <w:pPr>
        <w:pStyle w:val="Ttulo2"/>
        <w:widowControl/>
        <w:rPr>
          <w:lang w:val="pt-BR"/>
        </w:rPr>
      </w:pPr>
      <w:bookmarkStart w:id="49" w:name="_Toc509300843"/>
      <w:bookmarkStart w:id="50" w:name="_Toc452813586"/>
      <w:bookmarkStart w:id="51" w:name="_Toc72762827"/>
      <w:r>
        <w:rPr>
          <w:lang w:val="pt-BR"/>
        </w:rPr>
        <w:t>Perfis dos Envolvidos</w:t>
      </w:r>
      <w:bookmarkEnd w:id="49"/>
      <w:bookmarkEnd w:id="50"/>
      <w:bookmarkEnd w:id="51"/>
      <w:r>
        <w:rPr>
          <w:lang w:val="pt-BR"/>
        </w:rPr>
        <w:t xml:space="preserve"> </w:t>
      </w:r>
    </w:p>
    <w:p w14:paraId="57998971" w14:textId="774BB9AC" w:rsidR="00AB3A03" w:rsidRPr="00AB3A03" w:rsidRDefault="00AB3A03" w:rsidP="00AB3A03">
      <w:pPr>
        <w:pStyle w:val="Ttulo3"/>
        <w:rPr>
          <w:i w:val="0"/>
          <w:iCs w:val="0"/>
          <w:lang w:val="pt-BR"/>
        </w:rPr>
      </w:pPr>
      <w:bookmarkStart w:id="52" w:name="_Toc72762828"/>
      <w:r w:rsidRPr="00AB3A03">
        <w:rPr>
          <w:i w:val="0"/>
          <w:iCs w:val="0"/>
          <w:lang w:val="pt-BR"/>
        </w:rPr>
        <w:t>Administrador</w:t>
      </w:r>
      <w:bookmarkEnd w:id="52"/>
    </w:p>
    <w:p w14:paraId="595817AF" w14:textId="77777777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0DB3814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5A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7FE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Responsável técnico pela aplicação</w:t>
            </w:r>
          </w:p>
        </w:tc>
      </w:tr>
      <w:tr w:rsidR="00AB3A03" w14:paraId="39AC3659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32079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8731" w14:textId="402E0D9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Um usuário com a capacidade de </w:t>
            </w:r>
            <w:r w:rsidR="00363694">
              <w:rPr>
                <w:lang w:val="pt-BR"/>
              </w:rPr>
              <w:t xml:space="preserve">avaliar orçamentos e </w:t>
            </w:r>
            <w:r w:rsidR="00F97914">
              <w:rPr>
                <w:lang w:val="pt-BR"/>
              </w:rPr>
              <w:t>OS</w:t>
            </w:r>
          </w:p>
        </w:tc>
      </w:tr>
      <w:tr w:rsidR="00AB3A03" w14:paraId="1C0C39C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DBC1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ED4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Representante designado pelo cliente</w:t>
            </w:r>
          </w:p>
        </w:tc>
      </w:tr>
      <w:tr w:rsidR="00AB3A03" w14:paraId="0D4F274A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2198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94B1" w14:textId="32E17D74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Exclusão de OS, exclusão de clientes, exclusão de produtos, aprovação de pagamentos,</w:t>
            </w:r>
          </w:p>
        </w:tc>
      </w:tr>
      <w:tr w:rsidR="00AB3A03" w14:paraId="712638D1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055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E08B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4A9609E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1B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9438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especial do sistema</w:t>
            </w:r>
          </w:p>
        </w:tc>
      </w:tr>
      <w:tr w:rsidR="00AB3A03" w14:paraId="51414367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A96C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9185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AB3A03" w14:paraId="7203BEBE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A71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69E2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</w:tbl>
    <w:p w14:paraId="2A0B740A" w14:textId="1EE4AB71" w:rsidR="00AB3A03" w:rsidRDefault="00AB3A03" w:rsidP="00AB3A03">
      <w:pPr>
        <w:pStyle w:val="Ttulo3"/>
        <w:rPr>
          <w:i w:val="0"/>
          <w:iCs w:val="0"/>
          <w:lang w:val="pt-BR"/>
        </w:rPr>
      </w:pPr>
      <w:bookmarkStart w:id="53" w:name="_Toc72762829"/>
      <w:r w:rsidRPr="00AB3A03">
        <w:rPr>
          <w:i w:val="0"/>
          <w:iCs w:val="0"/>
          <w:lang w:val="pt-BR"/>
        </w:rPr>
        <w:t>Usuário Comum</w:t>
      </w:r>
      <w:bookmarkEnd w:id="53"/>
    </w:p>
    <w:p w14:paraId="4591E03F" w14:textId="75E7F758" w:rsidR="00AB3A03" w:rsidRDefault="00AB3A03" w:rsidP="00AB3A03">
      <w:pPr>
        <w:rPr>
          <w:lang w:val="pt-BR"/>
        </w:rPr>
      </w:pPr>
    </w:p>
    <w:tbl>
      <w:tblPr>
        <w:tblW w:w="8899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48"/>
      </w:tblGrid>
      <w:tr w:rsidR="00AB3A03" w14:paraId="24325FEF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472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4FC" w14:textId="3BDE2880" w:rsidR="00AB3A03" w:rsidRPr="00B271EA" w:rsidRDefault="00F97914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AB3A03">
              <w:rPr>
                <w:lang w:val="pt-BR"/>
              </w:rPr>
              <w:t>ssistente administrativo</w:t>
            </w:r>
          </w:p>
        </w:tc>
      </w:tr>
      <w:tr w:rsidR="00AB3A03" w14:paraId="0499A4B6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29FE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CAC5" w14:textId="205A2B71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 xml:space="preserve">Realizará </w:t>
            </w:r>
            <w:r w:rsidR="00F97914">
              <w:rPr>
                <w:lang w:val="pt-BR"/>
              </w:rPr>
              <w:t xml:space="preserve">gestão </w:t>
            </w:r>
            <w:r>
              <w:rPr>
                <w:lang w:val="pt-BR"/>
              </w:rPr>
              <w:t>do estoque</w:t>
            </w:r>
            <w:r w:rsidR="00F97914">
              <w:rPr>
                <w:lang w:val="pt-BR"/>
              </w:rPr>
              <w:t>, gestão de clientes</w:t>
            </w:r>
            <w:r>
              <w:rPr>
                <w:lang w:val="pt-BR"/>
              </w:rPr>
              <w:t xml:space="preserve"> </w:t>
            </w:r>
            <w:r w:rsidR="00F97914">
              <w:rPr>
                <w:lang w:val="pt-BR"/>
              </w:rPr>
              <w:t xml:space="preserve">e gestão de OS, </w:t>
            </w:r>
            <w:r>
              <w:rPr>
                <w:lang w:val="pt-BR"/>
              </w:rPr>
              <w:t>conforme necessidade</w:t>
            </w:r>
          </w:p>
        </w:tc>
      </w:tr>
      <w:tr w:rsidR="00AB3A03" w14:paraId="65D344F8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95FD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C368" w14:textId="35E7736D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Funcionários da oficina</w:t>
            </w:r>
          </w:p>
        </w:tc>
      </w:tr>
      <w:tr w:rsidR="00AB3A03" w14:paraId="42F7F052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D64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91F" w14:textId="2483BB24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Baixar produtos e peças utilizadas na oficina, adicionar itens de compra ao estoque</w:t>
            </w:r>
            <w:r w:rsidR="00F97914">
              <w:rPr>
                <w:lang w:val="pt-BR"/>
              </w:rPr>
              <w:t>, cadastrar clientes e OS.</w:t>
            </w:r>
          </w:p>
        </w:tc>
      </w:tr>
      <w:tr w:rsidR="00AB3A03" w14:paraId="1AF4EA95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4D42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FC427" w14:textId="77777777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Ambiente simples e responsivo</w:t>
            </w:r>
          </w:p>
        </w:tc>
      </w:tr>
      <w:tr w:rsidR="00AB3A03" w14:paraId="257C6603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483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D9C6" w14:textId="154287F3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</w:tr>
      <w:tr w:rsidR="00AB3A03" w14:paraId="339AE7DD" w14:textId="77777777" w:rsidTr="00F9791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35D7" w14:textId="77777777" w:rsidR="00AB3A03" w:rsidRDefault="00AB3A03" w:rsidP="008764E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4E26" w14:textId="7E26A130" w:rsidR="00AB3A03" w:rsidRPr="00B271EA" w:rsidRDefault="00AB3A03" w:rsidP="008764EB">
            <w:pPr>
              <w:pStyle w:val="Corpodetexto"/>
              <w:ind w:left="91"/>
              <w:rPr>
                <w:lang w:val="pt-BR"/>
              </w:rPr>
            </w:pPr>
            <w:r>
              <w:rPr>
                <w:lang w:val="pt-BR"/>
              </w:rPr>
              <w:t>Liberação para cadastrar entradas e saídas</w:t>
            </w:r>
          </w:p>
        </w:tc>
      </w:tr>
    </w:tbl>
    <w:p w14:paraId="5F08EC12" w14:textId="77777777" w:rsidR="00AB3A03" w:rsidRPr="00AB3A03" w:rsidRDefault="00AB3A03" w:rsidP="00AB3A03">
      <w:pPr>
        <w:rPr>
          <w:lang w:val="pt-BR"/>
        </w:rPr>
      </w:pPr>
    </w:p>
    <w:p w14:paraId="638A4B51" w14:textId="77777777" w:rsidR="00AB3A03" w:rsidRDefault="00AB3A03" w:rsidP="00AB3A03">
      <w:pPr>
        <w:pStyle w:val="Corpodetexto"/>
        <w:ind w:left="0"/>
        <w:rPr>
          <w:lang w:val="pt-BR"/>
        </w:rPr>
      </w:pPr>
    </w:p>
    <w:p w14:paraId="3CDFA6BE" w14:textId="77777777" w:rsidR="00FF1064" w:rsidRDefault="00672F1E">
      <w:pPr>
        <w:pStyle w:val="Ttulo2"/>
        <w:rPr>
          <w:lang w:val="pt-BR"/>
        </w:rPr>
      </w:pPr>
      <w:bookmarkStart w:id="54" w:name="_Toc452813588"/>
      <w:bookmarkStart w:id="55" w:name="_Toc72762830"/>
      <w:r>
        <w:rPr>
          <w:lang w:val="pt-BR"/>
        </w:rPr>
        <w:lastRenderedPageBreak/>
        <w:t>Necessidades dos Principais Envolvidos ou dos Clientes</w:t>
      </w:r>
      <w:bookmarkEnd w:id="54"/>
      <w:bookmarkEnd w:id="55"/>
    </w:p>
    <w:p w14:paraId="002859EC" w14:textId="77777777" w:rsidR="00FF1064" w:rsidRDefault="00FF1064">
      <w:pPr>
        <w:pStyle w:val="Corpodetexto"/>
        <w:rPr>
          <w:lang w:val="pt-BR"/>
        </w:rPr>
      </w:pPr>
    </w:p>
    <w:tbl>
      <w:tblPr>
        <w:tblW w:w="8930" w:type="dxa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153"/>
        <w:gridCol w:w="1418"/>
        <w:gridCol w:w="1659"/>
        <w:gridCol w:w="42"/>
        <w:gridCol w:w="1850"/>
      </w:tblGrid>
      <w:tr w:rsidR="00FF1064" w14:paraId="72E7A786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70E6FF4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6FE9A67A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1A47F71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4EBA0C42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27523B5" w14:textId="77777777" w:rsidR="00FF1064" w:rsidRDefault="00672F1E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F1064" w14:paraId="5CB8CBC4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2B88A" w14:textId="11E323EC" w:rsidR="00FF1064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</w:t>
            </w:r>
            <w:r w:rsidR="00D2392D">
              <w:rPr>
                <w:lang w:val="pt-BR"/>
              </w:rPr>
              <w:t xml:space="preserve"> estoque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E5F86" w14:textId="04E474AB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365E8" w14:textId="6F5A691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Aderência dos funcionários à ferramenta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4109" w14:textId="04295224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Gerenciamento manual via livro de estoque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C23F" w14:textId="576AB6C2" w:rsidR="00FF1064" w:rsidRDefault="00D2392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  <w:tr w:rsidR="00D2392D" w14:paraId="31337237" w14:textId="77777777" w:rsidTr="004B1491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6BA28" w14:textId="6C560146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Gerir OS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05060" w14:textId="54C4C55C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81D0F" w14:textId="37B5BCCD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Treinamento do responsável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AC68" w14:textId="356402BB" w:rsidR="00D2392D" w:rsidRDefault="0062044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Inexistente</w:t>
            </w:r>
          </w:p>
        </w:tc>
        <w:tc>
          <w:tcPr>
            <w:tcW w:w="18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5D119" w14:textId="2A451FAB" w:rsidR="00D2392D" w:rsidRDefault="004B149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Implementação da ferramenta gerenciadora</w:t>
            </w:r>
          </w:p>
        </w:tc>
      </w:tr>
    </w:tbl>
    <w:p w14:paraId="386E1916" w14:textId="77777777" w:rsidR="00FF1064" w:rsidRDefault="00FF1064">
      <w:pPr>
        <w:pStyle w:val="Corpodetexto"/>
        <w:rPr>
          <w:lang w:val="pt-BR"/>
        </w:rPr>
      </w:pPr>
    </w:p>
    <w:p w14:paraId="3A0BB2A5" w14:textId="063DC0A4" w:rsidR="006312E9" w:rsidRPr="006312E9" w:rsidRDefault="00672F1E" w:rsidP="006312E9">
      <w:pPr>
        <w:pStyle w:val="Ttulo2"/>
        <w:rPr>
          <w:lang w:val="pt-BR"/>
        </w:rPr>
      </w:pPr>
      <w:bookmarkStart w:id="56" w:name="_Toc452813589"/>
      <w:bookmarkStart w:id="57" w:name="_Toc72762831"/>
      <w:r>
        <w:rPr>
          <w:lang w:val="pt-BR"/>
        </w:rPr>
        <w:t>Alternativas e Concorrência</w:t>
      </w:r>
      <w:bookmarkEnd w:id="56"/>
      <w:bookmarkEnd w:id="57"/>
    </w:p>
    <w:p w14:paraId="104FE6EB" w14:textId="7E00B228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8" w:name="_Toc72762832"/>
      <w:r w:rsidRPr="006312E9">
        <w:rPr>
          <w:b/>
          <w:bCs/>
          <w:i w:val="0"/>
          <w:iCs w:val="0"/>
          <w:lang w:val="pt-BR"/>
        </w:rPr>
        <w:t>Conta Azul</w:t>
      </w:r>
      <w:bookmarkEnd w:id="58"/>
    </w:p>
    <w:p w14:paraId="7BBFA4E9" w14:textId="7BDD92F4" w:rsidR="006312E9" w:rsidRDefault="006312E9" w:rsidP="006312E9">
      <w:pPr>
        <w:ind w:left="709"/>
        <w:rPr>
          <w:lang w:val="pt-BR"/>
        </w:rPr>
      </w:pPr>
    </w:p>
    <w:p w14:paraId="549BCE59" w14:textId="6A5511E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 xml:space="preserve">Sistema utiliza integração com sistema de compras, fornecedores, inventário do estoque e giro de estoque. Não </w:t>
      </w:r>
      <w:r w:rsidR="0062044B">
        <w:rPr>
          <w:lang w:val="pt-BR"/>
        </w:rPr>
        <w:t>permite personalização dos módulos</w:t>
      </w:r>
      <w:r>
        <w:rPr>
          <w:lang w:val="pt-BR"/>
        </w:rPr>
        <w:t>.</w:t>
      </w:r>
    </w:p>
    <w:p w14:paraId="594069EA" w14:textId="54DBF5DC" w:rsidR="006312E9" w:rsidRP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59" w:name="_Toc72762833"/>
      <w:r w:rsidRPr="006312E9">
        <w:rPr>
          <w:b/>
          <w:bCs/>
          <w:i w:val="0"/>
          <w:iCs w:val="0"/>
          <w:lang w:val="pt-BR"/>
        </w:rPr>
        <w:t>GranMoney</w:t>
      </w:r>
      <w:bookmarkEnd w:id="59"/>
    </w:p>
    <w:p w14:paraId="1573C9C6" w14:textId="16106409" w:rsidR="006312E9" w:rsidRDefault="006312E9" w:rsidP="006312E9">
      <w:pPr>
        <w:rPr>
          <w:lang w:val="pt-BR"/>
        </w:rPr>
      </w:pPr>
    </w:p>
    <w:p w14:paraId="2A400B73" w14:textId="523B3D42" w:rsidR="006312E9" w:rsidRDefault="006312E9" w:rsidP="006312E9">
      <w:pPr>
        <w:ind w:left="709"/>
        <w:rPr>
          <w:lang w:val="pt-BR"/>
        </w:rPr>
      </w:pPr>
      <w:r>
        <w:rPr>
          <w:lang w:val="pt-BR"/>
        </w:rPr>
        <w:t>O sistema é formado por módulos que variam de acordo com o plano mensal contratado. Não possui a opção de personalização do plano, sem módulos fixos.</w:t>
      </w:r>
    </w:p>
    <w:p w14:paraId="640F03E0" w14:textId="2B26A395" w:rsidR="006312E9" w:rsidRDefault="006312E9" w:rsidP="006312E9">
      <w:pPr>
        <w:pStyle w:val="Ttulo3"/>
        <w:rPr>
          <w:b/>
          <w:bCs/>
          <w:i w:val="0"/>
          <w:iCs w:val="0"/>
          <w:lang w:val="pt-BR"/>
        </w:rPr>
      </w:pPr>
      <w:bookmarkStart w:id="60" w:name="_Toc72762834"/>
      <w:r w:rsidRPr="006312E9">
        <w:rPr>
          <w:b/>
          <w:bCs/>
          <w:i w:val="0"/>
          <w:iCs w:val="0"/>
          <w:lang w:val="pt-BR"/>
        </w:rPr>
        <w:t>EasyStore</w:t>
      </w:r>
      <w:bookmarkEnd w:id="60"/>
    </w:p>
    <w:p w14:paraId="045E486D" w14:textId="300D210A" w:rsidR="006312E9" w:rsidRDefault="006312E9" w:rsidP="006312E9">
      <w:pPr>
        <w:rPr>
          <w:lang w:val="pt-BR"/>
        </w:rPr>
      </w:pPr>
    </w:p>
    <w:p w14:paraId="46B8DC16" w14:textId="15FAF882" w:rsidR="006312E9" w:rsidRPr="006312E9" w:rsidRDefault="006312E9" w:rsidP="006312E9">
      <w:pPr>
        <w:ind w:left="709"/>
        <w:rPr>
          <w:lang w:val="pt-BR"/>
        </w:rPr>
      </w:pPr>
      <w:r>
        <w:rPr>
          <w:lang w:val="pt-BR"/>
        </w:rPr>
        <w:t>Sistema simplificado em questões de módulos, integra controle de estoque e financeiro. Visual não agradável e intuitivo.</w:t>
      </w:r>
    </w:p>
    <w:p w14:paraId="372D95A8" w14:textId="577F06C2" w:rsidR="00FF1064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1" w:name="_Toc72762835"/>
      <w:r>
        <w:rPr>
          <w:sz w:val="20"/>
          <w:szCs w:val="20"/>
          <w:lang w:val="pt-BR"/>
        </w:rPr>
        <w:t>Restrições</w:t>
      </w:r>
      <w:bookmarkEnd w:id="61"/>
    </w:p>
    <w:p w14:paraId="3F3325D1" w14:textId="77777777" w:rsidR="00CF22D5" w:rsidRPr="00CF22D5" w:rsidRDefault="00CF22D5" w:rsidP="00CF22D5">
      <w:pPr>
        <w:rPr>
          <w:lang w:val="pt-BR"/>
        </w:rPr>
      </w:pPr>
    </w:p>
    <w:p w14:paraId="68650578" w14:textId="548F6934" w:rsid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 sistema só funcionará mediante uma conexão com rede pelo menos satisfatória para conexão com um servidor remoto. </w:t>
      </w:r>
    </w:p>
    <w:p w14:paraId="1CC3C024" w14:textId="2BD6DA28" w:rsidR="00CF22D5" w:rsidRPr="00CF22D5" w:rsidRDefault="00CF22D5" w:rsidP="00CF22D5">
      <w:pPr>
        <w:pStyle w:val="Corpodetexto"/>
        <w:numPr>
          <w:ilvl w:val="0"/>
          <w:numId w:val="39"/>
        </w:numPr>
        <w:rPr>
          <w:lang w:val="pt-BR"/>
        </w:rPr>
      </w:pPr>
      <w:r w:rsidRPr="00CF22D5">
        <w:rPr>
          <w:lang w:val="pt-BR"/>
        </w:rPr>
        <w:t>A documentação do sistema será escrita em sua maioria na língua portuguesa, assim restringindo o entendimento da documentação apenas para pessoas com conhecimento na língua, salvo partes mais técnicas relacionadas diretamente ao código da aplicação.</w:t>
      </w:r>
    </w:p>
    <w:p w14:paraId="37870C86" w14:textId="77777777" w:rsidR="00FF1064" w:rsidRPr="00BD4701" w:rsidRDefault="00672F1E" w:rsidP="00900106">
      <w:pPr>
        <w:pStyle w:val="Ttulo1"/>
        <w:ind w:left="709" w:hanging="709"/>
        <w:rPr>
          <w:sz w:val="20"/>
          <w:szCs w:val="20"/>
          <w:lang w:val="pt-BR"/>
        </w:rPr>
      </w:pPr>
      <w:bookmarkStart w:id="62" w:name="_Toc452813602"/>
      <w:bookmarkStart w:id="63" w:name="_Toc436203408"/>
      <w:bookmarkStart w:id="64" w:name="_Toc72762836"/>
      <w:r w:rsidRPr="00BD4701">
        <w:rPr>
          <w:sz w:val="20"/>
          <w:szCs w:val="20"/>
          <w:lang w:val="pt-BR"/>
        </w:rPr>
        <w:t>Outros Requisitos</w:t>
      </w:r>
      <w:bookmarkEnd w:id="62"/>
      <w:bookmarkEnd w:id="63"/>
      <w:bookmarkEnd w:id="64"/>
    </w:p>
    <w:p w14:paraId="71F5EE0F" w14:textId="77777777" w:rsidR="00FF1064" w:rsidRDefault="00672F1E">
      <w:pPr>
        <w:pStyle w:val="Ttulo2"/>
        <w:rPr>
          <w:lang w:val="pt-BR"/>
        </w:rPr>
      </w:pPr>
      <w:bookmarkStart w:id="65" w:name="_Toc452813604"/>
      <w:bookmarkStart w:id="66" w:name="_Toc436203410"/>
      <w:bookmarkStart w:id="67" w:name="_Toc425054411"/>
      <w:bookmarkStart w:id="68" w:name="_Toc422186504"/>
      <w:bookmarkStart w:id="69" w:name="_Toc72762837"/>
      <w:r>
        <w:rPr>
          <w:lang w:val="pt-BR"/>
        </w:rPr>
        <w:t>Requisitos do Sistema</w:t>
      </w:r>
      <w:bookmarkEnd w:id="65"/>
      <w:bookmarkEnd w:id="66"/>
      <w:bookmarkEnd w:id="67"/>
      <w:bookmarkEnd w:id="68"/>
      <w:bookmarkEnd w:id="69"/>
    </w:p>
    <w:p w14:paraId="30ABADE4" w14:textId="681A3023" w:rsidR="00BD4701" w:rsidRPr="00BD4701" w:rsidRDefault="00BD4701" w:rsidP="00BD4701">
      <w:pPr>
        <w:pStyle w:val="Corpodetexto"/>
        <w:rPr>
          <w:lang w:val="pt-BR"/>
        </w:rPr>
      </w:pPr>
      <w:bookmarkStart w:id="70" w:name="_Toc346297793"/>
      <w:r>
        <w:rPr>
          <w:lang w:val="pt-BR"/>
        </w:rPr>
        <w:br/>
      </w:r>
      <w:r w:rsidRPr="00BD4701">
        <w:rPr>
          <w:lang w:val="pt-BR"/>
        </w:rPr>
        <w:t xml:space="preserve">O sistema deve estar hospedado em um servidor da mesma linguagem de programação e versão do software, </w:t>
      </w:r>
      <w:r w:rsidR="0062044B" w:rsidRPr="00BD4701">
        <w:rPr>
          <w:lang w:val="pt-BR"/>
        </w:rPr>
        <w:t>e</w:t>
      </w:r>
      <w:r w:rsidRPr="00BD4701">
        <w:rPr>
          <w:lang w:val="pt-BR"/>
        </w:rPr>
        <w:t xml:space="preserve"> ter acesso a uma rede estável para a conexão com os usuários.</w:t>
      </w:r>
    </w:p>
    <w:p w14:paraId="08398B2B" w14:textId="4A018770" w:rsidR="00FF1064" w:rsidRPr="005F6405" w:rsidRDefault="00672F1E" w:rsidP="005F6405">
      <w:pPr>
        <w:pStyle w:val="Ttulo2"/>
        <w:widowControl/>
        <w:rPr>
          <w:lang w:val="pt-BR"/>
        </w:rPr>
      </w:pPr>
      <w:bookmarkStart w:id="71" w:name="_Toc452813605"/>
      <w:bookmarkStart w:id="72" w:name="_Toc436203411"/>
      <w:bookmarkStart w:id="73" w:name="_Toc425054412"/>
      <w:bookmarkStart w:id="74" w:name="_Toc422186505"/>
      <w:bookmarkStart w:id="75" w:name="_Toc72762838"/>
      <w:r>
        <w:rPr>
          <w:lang w:val="pt-BR"/>
        </w:rPr>
        <w:lastRenderedPageBreak/>
        <w:t>Requisitos de Desempenho</w:t>
      </w:r>
      <w:bookmarkEnd w:id="70"/>
      <w:bookmarkEnd w:id="71"/>
      <w:bookmarkEnd w:id="72"/>
      <w:bookmarkEnd w:id="73"/>
      <w:bookmarkEnd w:id="74"/>
      <w:bookmarkEnd w:id="75"/>
      <w:r w:rsidR="005F6405">
        <w:rPr>
          <w:lang w:val="pt-BR"/>
        </w:rPr>
        <w:br/>
      </w:r>
    </w:p>
    <w:p w14:paraId="29CC9254" w14:textId="05C60D7F" w:rsidR="00BD4701" w:rsidRPr="00BD4701" w:rsidRDefault="00BD4701" w:rsidP="00BD4701">
      <w:pPr>
        <w:pStyle w:val="Corpodetexto"/>
        <w:rPr>
          <w:lang w:val="pt-BR"/>
        </w:rPr>
      </w:pPr>
      <w:r w:rsidRPr="00BD4701">
        <w:rPr>
          <w:lang w:val="pt-BR"/>
        </w:rPr>
        <w:t>O sistema deve ter o tempo de execução e resposta de acordo com a qualidade d</w:t>
      </w:r>
      <w:r w:rsidR="005F6405">
        <w:rPr>
          <w:lang w:val="pt-BR"/>
        </w:rPr>
        <w:t>o hardware instalado na máquina de execução</w:t>
      </w:r>
      <w:r w:rsidRPr="00BD4701">
        <w:rPr>
          <w:lang w:val="pt-BR"/>
        </w:rPr>
        <w:t xml:space="preserve">, sendo assim, a </w:t>
      </w:r>
      <w:r w:rsidR="005F6405">
        <w:rPr>
          <w:lang w:val="pt-BR"/>
        </w:rPr>
        <w:t xml:space="preserve">frequência do processador e a quantidade de núcleos, assim como o tamanho da memória RAM, </w:t>
      </w:r>
      <w:r w:rsidRPr="00BD4701">
        <w:rPr>
          <w:lang w:val="pt-BR"/>
        </w:rPr>
        <w:t>irá impactar diretamente o sistema em todas as suas funcionalidades.</w:t>
      </w:r>
    </w:p>
    <w:p w14:paraId="229CB076" w14:textId="77777777" w:rsidR="00FF1064" w:rsidRDefault="00672F1E">
      <w:pPr>
        <w:pStyle w:val="Ttulo2"/>
        <w:rPr>
          <w:lang w:val="pt-BR"/>
        </w:rPr>
      </w:pPr>
      <w:bookmarkStart w:id="76" w:name="_Toc452813606"/>
      <w:bookmarkStart w:id="77" w:name="_Toc436203412"/>
      <w:bookmarkStart w:id="78" w:name="_Toc425054413"/>
      <w:bookmarkStart w:id="79" w:name="_Toc422186506"/>
      <w:bookmarkStart w:id="80" w:name="_Toc346297794"/>
      <w:bookmarkStart w:id="81" w:name="_Toc72762839"/>
      <w:r>
        <w:rPr>
          <w:lang w:val="pt-BR"/>
        </w:rPr>
        <w:t>Requisitos Ambientais</w:t>
      </w:r>
      <w:bookmarkEnd w:id="76"/>
      <w:bookmarkEnd w:id="77"/>
      <w:bookmarkEnd w:id="78"/>
      <w:bookmarkEnd w:id="79"/>
      <w:bookmarkEnd w:id="80"/>
      <w:bookmarkEnd w:id="81"/>
    </w:p>
    <w:p w14:paraId="158CE5BD" w14:textId="369EF5E6" w:rsidR="004B5215" w:rsidRDefault="005F6405" w:rsidP="005F6405">
      <w:pPr>
        <w:pStyle w:val="Corpodetexto"/>
        <w:rPr>
          <w:lang w:val="pt-BR"/>
        </w:rPr>
      </w:pPr>
      <w:r>
        <w:rPr>
          <w:lang w:val="pt-BR"/>
        </w:rPr>
        <w:br/>
        <w:t>Necessário que a máquina esteja instalada em ambiente seco e arejado, de preferência com temperatura controlada. Faz-se necessário também observar as condições da rede elétrica, para que não haja imprevistos durante a execução da aplicação.</w:t>
      </w:r>
    </w:p>
    <w:sectPr w:rsidR="004B5215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044F0" w14:textId="77777777" w:rsidR="007B2CBE" w:rsidRDefault="007B2CBE">
      <w:pPr>
        <w:spacing w:line="240" w:lineRule="auto"/>
      </w:pPr>
      <w:r>
        <w:separator/>
      </w:r>
    </w:p>
  </w:endnote>
  <w:endnote w:type="continuationSeparator" w:id="0">
    <w:p w14:paraId="1BBE2E03" w14:textId="77777777" w:rsidR="007B2CBE" w:rsidRDefault="007B2C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F1064" w14:paraId="6E2ECB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333806" w14:textId="77777777" w:rsidR="00FF1064" w:rsidRDefault="00672F1E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F904C3" w14:textId="345320CE" w:rsidR="00FF1064" w:rsidRDefault="00672F1E">
          <w:pPr>
            <w:jc w:val="center"/>
          </w:pPr>
          <w:r>
            <w:sym w:font="Symbol" w:char="F0D3"/>
          </w:r>
          <w:fldSimple w:instr=" DOCPROPERTY &quot;Company&quot;  \* MERGEFORMAT ">
            <w:r w:rsidR="004B5215">
              <w:t>&lt;Nome da 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0488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88ABA" w14:textId="77777777" w:rsidR="00FF1064" w:rsidRDefault="00672F1E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4511797" w14:textId="77777777" w:rsidR="00FF1064" w:rsidRDefault="00FF10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4E1C6" w14:textId="77777777" w:rsidR="007B2CBE" w:rsidRDefault="007B2CBE">
      <w:pPr>
        <w:spacing w:line="240" w:lineRule="auto"/>
      </w:pPr>
      <w:r>
        <w:separator/>
      </w:r>
    </w:p>
  </w:footnote>
  <w:footnote w:type="continuationSeparator" w:id="0">
    <w:p w14:paraId="0BF35A9C" w14:textId="77777777" w:rsidR="007B2CBE" w:rsidRDefault="007B2C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6ACA" w14:textId="77777777" w:rsidR="00FF1064" w:rsidRDefault="00FF1064">
    <w:pPr>
      <w:rPr>
        <w:sz w:val="24"/>
        <w:szCs w:val="24"/>
      </w:rPr>
    </w:pPr>
  </w:p>
  <w:p w14:paraId="1B4FA62C" w14:textId="77777777" w:rsidR="00FF1064" w:rsidRDefault="00FF1064">
    <w:pPr>
      <w:pBdr>
        <w:top w:val="single" w:sz="6" w:space="1" w:color="auto"/>
      </w:pBdr>
      <w:rPr>
        <w:sz w:val="24"/>
        <w:szCs w:val="24"/>
      </w:rPr>
    </w:pPr>
  </w:p>
  <w:p w14:paraId="59A69C4E" w14:textId="3A859205" w:rsidR="00FF1064" w:rsidRDefault="004B5215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67C7509F" w14:textId="77777777" w:rsidR="00FF1064" w:rsidRDefault="00FF1064">
    <w:pPr>
      <w:pBdr>
        <w:bottom w:val="single" w:sz="6" w:space="1" w:color="auto"/>
      </w:pBdr>
      <w:jc w:val="right"/>
      <w:rPr>
        <w:sz w:val="24"/>
        <w:szCs w:val="24"/>
      </w:rPr>
    </w:pPr>
  </w:p>
  <w:p w14:paraId="646CE05E" w14:textId="77777777" w:rsidR="00FF1064" w:rsidRDefault="00FF106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1064" w14:paraId="512A6AA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EB60A0E" w14:textId="724E95D5" w:rsidR="00FF1064" w:rsidRPr="00763478" w:rsidRDefault="00672F1E">
          <w:pPr>
            <w:rPr>
              <w:b/>
              <w:bCs/>
            </w:rPr>
          </w:pPr>
          <w:r w:rsidRPr="00763478">
            <w:rPr>
              <w:b/>
              <w:bCs/>
            </w:rPr>
            <w:fldChar w:fldCharType="begin"/>
          </w:r>
          <w:r w:rsidRPr="00763478">
            <w:rPr>
              <w:b/>
              <w:bCs/>
            </w:rPr>
            <w:instrText xml:space="preserve"> SUBJECT  \* MERGEFORMAT </w:instrText>
          </w:r>
          <w:r w:rsidRPr="00763478">
            <w:rPr>
              <w:b/>
              <w:bCs/>
            </w:rPr>
            <w:fldChar w:fldCharType="separate"/>
          </w:r>
          <w:r w:rsidR="00976D0B">
            <w:rPr>
              <w:b/>
              <w:bCs/>
            </w:rPr>
            <w:t>IziMec</w:t>
          </w:r>
          <w:r w:rsidRPr="00763478"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AC9DB1" w14:textId="77777777" w:rsidR="00FF1064" w:rsidRDefault="00672F1E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F1064" w14:paraId="28C7AD5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49D929" w14:textId="1BF03C5C" w:rsidR="00FF1064" w:rsidRDefault="00AD066E">
          <w:fldSimple w:instr=" TITLE  \* MERGEFORMAT ">
            <w:r w:rsidR="00763478">
              <w:t>Visão do Negócio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1CF3F4" w14:textId="77777777" w:rsidR="00FF1064" w:rsidRDefault="00672F1E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F1064" w14:paraId="694AF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F527479" w14:textId="77777777" w:rsidR="00FF1064" w:rsidRDefault="00672F1E">
          <w:r>
            <w:rPr>
              <w:lang w:val="pt-BR"/>
            </w:rPr>
            <w:t>&lt;document identifier&gt;</w:t>
          </w:r>
        </w:p>
      </w:tc>
    </w:tr>
  </w:tbl>
  <w:p w14:paraId="7BB78FD9" w14:textId="77777777" w:rsidR="00FF1064" w:rsidRDefault="00FF10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A4755B"/>
    <w:multiLevelType w:val="multilevel"/>
    <w:tmpl w:val="F5E4D4A4"/>
    <w:lvl w:ilvl="0">
      <w:start w:val="1"/>
      <w:numFmt w:val="bullet"/>
      <w:lvlText w:val=""/>
      <w:lvlJc w:val="left"/>
      <w:pPr>
        <w:tabs>
          <w:tab w:val="num" w:pos="882"/>
        </w:tabs>
        <w:ind w:left="8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Times New Roman" w:hAnsi="Times New Roman" w:hint="default"/>
      </w:r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DA2FF1"/>
    <w:multiLevelType w:val="multilevel"/>
    <w:tmpl w:val="F4CE394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8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B116B9"/>
    <w:multiLevelType w:val="multilevel"/>
    <w:tmpl w:val="D8A616D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14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F61F43"/>
    <w:multiLevelType w:val="multilevel"/>
    <w:tmpl w:val="2A101C1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72E3504"/>
    <w:multiLevelType w:val="multilevel"/>
    <w:tmpl w:val="4E8CC6F2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7495FF9"/>
    <w:multiLevelType w:val="multilevel"/>
    <w:tmpl w:val="482AE8B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C7B6DD3"/>
    <w:multiLevelType w:val="hybridMultilevel"/>
    <w:tmpl w:val="26502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2"/>
  </w:num>
  <w:num w:numId="11">
    <w:abstractNumId w:val="5"/>
  </w:num>
  <w:num w:numId="12">
    <w:abstractNumId w:val="17"/>
  </w:num>
  <w:num w:numId="13">
    <w:abstractNumId w:val="15"/>
  </w:num>
  <w:num w:numId="14">
    <w:abstractNumId w:val="31"/>
  </w:num>
  <w:num w:numId="15">
    <w:abstractNumId w:val="14"/>
  </w:num>
  <w:num w:numId="16">
    <w:abstractNumId w:val="6"/>
  </w:num>
  <w:num w:numId="17">
    <w:abstractNumId w:val="3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9"/>
  </w:num>
  <w:num w:numId="23">
    <w:abstractNumId w:val="11"/>
  </w:num>
  <w:num w:numId="24">
    <w:abstractNumId w:val="10"/>
  </w:num>
  <w:num w:numId="25">
    <w:abstractNumId w:val="9"/>
  </w:num>
  <w:num w:numId="26">
    <w:abstractNumId w:val="26"/>
  </w:num>
  <w:num w:numId="27">
    <w:abstractNumId w:val="27"/>
  </w:num>
  <w:num w:numId="28">
    <w:abstractNumId w:val="4"/>
  </w:num>
  <w:num w:numId="29">
    <w:abstractNumId w:val="7"/>
  </w:num>
  <w:num w:numId="30">
    <w:abstractNumId w:val="25"/>
  </w:num>
  <w:num w:numId="31">
    <w:abstractNumId w:val="13"/>
  </w:num>
  <w:num w:numId="32">
    <w:abstractNumId w:val="34"/>
  </w:num>
  <w:num w:numId="33">
    <w:abstractNumId w:val="18"/>
  </w:num>
  <w:num w:numId="34">
    <w:abstractNumId w:val="24"/>
  </w:num>
  <w:num w:numId="35">
    <w:abstractNumId w:val="19"/>
  </w:num>
  <w:num w:numId="36">
    <w:abstractNumId w:val="0"/>
  </w:num>
  <w:num w:numId="37">
    <w:abstractNumId w:val="0"/>
  </w:num>
  <w:num w:numId="38">
    <w:abstractNumId w:val="0"/>
  </w:num>
  <w:num w:numId="39">
    <w:abstractNumId w:val="28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15"/>
    <w:rsid w:val="00144214"/>
    <w:rsid w:val="00210958"/>
    <w:rsid w:val="00363694"/>
    <w:rsid w:val="0049710F"/>
    <w:rsid w:val="004A4FFE"/>
    <w:rsid w:val="004B1491"/>
    <w:rsid w:val="004B5215"/>
    <w:rsid w:val="00504885"/>
    <w:rsid w:val="005221A7"/>
    <w:rsid w:val="00576573"/>
    <w:rsid w:val="005F6405"/>
    <w:rsid w:val="006121B8"/>
    <w:rsid w:val="0062044B"/>
    <w:rsid w:val="006312E9"/>
    <w:rsid w:val="00665E62"/>
    <w:rsid w:val="00672F1E"/>
    <w:rsid w:val="00700450"/>
    <w:rsid w:val="00711BDE"/>
    <w:rsid w:val="00722D6C"/>
    <w:rsid w:val="00763478"/>
    <w:rsid w:val="007B1D27"/>
    <w:rsid w:val="007B2CBE"/>
    <w:rsid w:val="00803933"/>
    <w:rsid w:val="00863E02"/>
    <w:rsid w:val="008725D1"/>
    <w:rsid w:val="00900106"/>
    <w:rsid w:val="00956900"/>
    <w:rsid w:val="00976D0B"/>
    <w:rsid w:val="00A3623E"/>
    <w:rsid w:val="00AB3A03"/>
    <w:rsid w:val="00AD066E"/>
    <w:rsid w:val="00B23F2B"/>
    <w:rsid w:val="00B271EA"/>
    <w:rsid w:val="00BD4701"/>
    <w:rsid w:val="00CB6A81"/>
    <w:rsid w:val="00CF22D5"/>
    <w:rsid w:val="00D21C63"/>
    <w:rsid w:val="00D2392D"/>
    <w:rsid w:val="00D3350C"/>
    <w:rsid w:val="00D80A02"/>
    <w:rsid w:val="00ED0F85"/>
    <w:rsid w:val="00F20327"/>
    <w:rsid w:val="00F97914"/>
    <w:rsid w:val="00FF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867C9"/>
  <w15:chartTrackingRefBased/>
  <w15:docId w15:val="{FBA2CFC5-722C-4131-AC4D-19BDBE03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00106"/>
    <w:pPr>
      <w:tabs>
        <w:tab w:val="left" w:pos="1260"/>
      </w:tabs>
      <w:spacing w:before="120"/>
      <w:ind w:left="709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table" w:styleId="Tabelacomgrade">
    <w:name w:val="Table Grid"/>
    <w:basedOn w:val="Tabelanormal"/>
    <w:uiPriority w:val="39"/>
    <w:rsid w:val="00D21C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ROJETO%20FINAL%20ES2\negocio\modelo-visa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22A9-0ACD-4B29-AAB4-312C68DD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modelo-visao_negocio.dot</Template>
  <TotalTime>892</TotalTime>
  <Pages>9</Pages>
  <Words>1503</Words>
  <Characters>8118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Negócio</vt:lpstr>
      <vt:lpstr>Visão do Negócio</vt:lpstr>
    </vt:vector>
  </TitlesOfParts>
  <Company>&lt;Nome da Empresa&gt;</Company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IziMec</dc:subject>
  <dc:creator>LUIS FELIPE FERREIRA DE MELLO</dc:creator>
  <cp:keywords/>
  <dc:description/>
  <cp:lastModifiedBy>LUIS FELIPE FERREIRA DE MELLO</cp:lastModifiedBy>
  <cp:revision>16</cp:revision>
  <cp:lastPrinted>2000-09-22T10:13:00Z</cp:lastPrinted>
  <dcterms:created xsi:type="dcterms:W3CDTF">2021-05-20T16:52:00Z</dcterms:created>
  <dcterms:modified xsi:type="dcterms:W3CDTF">2021-06-06T22:28:00Z</dcterms:modified>
</cp:coreProperties>
</file>