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25D01594" w:rsidR="00000000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24339AB5" w:rsidR="00000000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Especificação de Caso de Uso de Negócios: Gestão de Clientes</w:t>
      </w:r>
      <w:r>
        <w:rPr>
          <w:lang w:val="pt-BR"/>
        </w:rPr>
        <w:fldChar w:fldCharType="end"/>
      </w:r>
    </w:p>
    <w:p w14:paraId="6EAC8335" w14:textId="77777777" w:rsidR="00000000" w:rsidRDefault="008047AA">
      <w:pPr>
        <w:pStyle w:val="Ttulo"/>
        <w:jc w:val="right"/>
        <w:rPr>
          <w:lang w:val="pt-BR"/>
        </w:rPr>
      </w:pPr>
    </w:p>
    <w:p w14:paraId="6B327619" w14:textId="7CAA84BF" w:rsidR="00000000" w:rsidRDefault="008047A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000000" w:rsidRDefault="008047AA">
      <w:pPr>
        <w:pStyle w:val="Corpodetexto"/>
        <w:rPr>
          <w:lang w:val="pt-BR"/>
        </w:rPr>
      </w:pPr>
    </w:p>
    <w:p w14:paraId="72902C2E" w14:textId="32470055" w:rsidR="00000000" w:rsidRDefault="008047A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000000" w:rsidRDefault="008047AA">
      <w:pPr>
        <w:pStyle w:val="InfoBlue"/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000000" w:rsidRDefault="008047AA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0267665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000000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000000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000000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000000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A2A06" w14:paraId="3F194D7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1F5F0375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Rafael da Silva Reis</w:t>
            </w:r>
          </w:p>
        </w:tc>
      </w:tr>
      <w:tr w:rsidR="00CA2A06" w14:paraId="493264C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CA2A06" w:rsidRDefault="00CA2A06" w:rsidP="00CA2A06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CA2A06" w:rsidRDefault="00CA2A06" w:rsidP="00CA2A06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CA2A06" w:rsidRDefault="00CA2A06" w:rsidP="00CA2A06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000000" w14:paraId="18F5132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000000" w:rsidRDefault="008047AA">
            <w:pPr>
              <w:pStyle w:val="Tabletext"/>
              <w:rPr>
                <w:lang w:val="pt-BR"/>
              </w:rPr>
            </w:pPr>
          </w:p>
        </w:tc>
      </w:tr>
      <w:tr w:rsidR="00000000" w14:paraId="0081102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000000" w:rsidRDefault="008047A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000000" w:rsidRDefault="008047AA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000000" w:rsidRDefault="008047AA">
      <w:pPr>
        <w:pStyle w:val="Corpodetexto"/>
        <w:rPr>
          <w:lang w:val="pt-BR"/>
        </w:rPr>
      </w:pPr>
    </w:p>
    <w:p w14:paraId="715ED660" w14:textId="77777777" w:rsidR="00000000" w:rsidRDefault="008047A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D233064" w14:textId="0183C1CB" w:rsidR="003A4EE1" w:rsidRDefault="008047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3A4EE1" w:rsidRPr="003F3355">
        <w:rPr>
          <w:noProof/>
          <w:lang w:val="pt-BR"/>
        </w:rPr>
        <w:t>1.</w:t>
      </w:r>
      <w:r w:rsidR="003A4EE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3A4EE1" w:rsidRPr="003F3355">
        <w:rPr>
          <w:noProof/>
          <w:lang w:val="pt-BR"/>
        </w:rPr>
        <w:t>Introdução</w:t>
      </w:r>
      <w:r w:rsidR="003A4EE1">
        <w:rPr>
          <w:noProof/>
        </w:rPr>
        <w:tab/>
      </w:r>
      <w:r w:rsidR="003A4EE1">
        <w:rPr>
          <w:noProof/>
        </w:rPr>
        <w:fldChar w:fldCharType="begin"/>
      </w:r>
      <w:r w:rsidR="003A4EE1">
        <w:rPr>
          <w:noProof/>
        </w:rPr>
        <w:instrText xml:space="preserve"> PAGEREF _Toc74845891 \h </w:instrText>
      </w:r>
      <w:r w:rsidR="003A4EE1">
        <w:rPr>
          <w:noProof/>
        </w:rPr>
      </w:r>
      <w:r w:rsidR="003A4EE1">
        <w:rPr>
          <w:noProof/>
        </w:rPr>
        <w:fldChar w:fldCharType="separate"/>
      </w:r>
      <w:r w:rsidR="003A4EE1">
        <w:rPr>
          <w:noProof/>
        </w:rPr>
        <w:t>4</w:t>
      </w:r>
      <w:r w:rsidR="003A4EE1">
        <w:rPr>
          <w:noProof/>
        </w:rPr>
        <w:fldChar w:fldCharType="end"/>
      </w:r>
    </w:p>
    <w:p w14:paraId="4A046CAE" w14:textId="77084FC0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A2EE5" w14:textId="442D6178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5DF4F" w14:textId="26D7790E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4A48E" w14:textId="1CAB33F3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9A0AB" w14:textId="0A9DF346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5AC19" w14:textId="13968234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Gestão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7E4D0" w14:textId="7025087C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2066E" w14:textId="5E7DBBE4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BDA85D" w14:textId="1CBF2FA7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0E209" w14:textId="59614FD7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Cadastro</w:t>
      </w:r>
      <w:r>
        <w:tab/>
      </w:r>
      <w:r>
        <w:fldChar w:fldCharType="begin"/>
      </w:r>
      <w:r>
        <w:instrText xml:space="preserve"> PAGEREF _Toc74845901 \h </w:instrText>
      </w:r>
      <w:r>
        <w:fldChar w:fldCharType="separate"/>
      </w:r>
      <w:r>
        <w:t>4</w:t>
      </w:r>
      <w:r>
        <w:fldChar w:fldCharType="end"/>
      </w:r>
    </w:p>
    <w:p w14:paraId="0D1C3C7A" w14:textId="2ADC9D8E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busca</w:t>
      </w:r>
      <w:r>
        <w:tab/>
      </w:r>
      <w:r>
        <w:fldChar w:fldCharType="begin"/>
      </w:r>
      <w:r>
        <w:instrText xml:space="preserve"> PAGEREF _Toc74845902 \h </w:instrText>
      </w:r>
      <w:r>
        <w:fldChar w:fldCharType="separate"/>
      </w:r>
      <w:r>
        <w:t>4</w:t>
      </w:r>
      <w:r>
        <w:fldChar w:fldCharType="end"/>
      </w:r>
    </w:p>
    <w:p w14:paraId="0F48D98F" w14:textId="59120FE6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Edição</w:t>
      </w:r>
      <w:r>
        <w:tab/>
      </w:r>
      <w:r>
        <w:fldChar w:fldCharType="begin"/>
      </w:r>
      <w:r>
        <w:instrText xml:space="preserve"> PAGEREF _Toc74845903 \h </w:instrText>
      </w:r>
      <w:r>
        <w:fldChar w:fldCharType="separate"/>
      </w:r>
      <w:r>
        <w:t>5</w:t>
      </w:r>
      <w:r>
        <w:fldChar w:fldCharType="end"/>
      </w:r>
    </w:p>
    <w:p w14:paraId="78CEF021" w14:textId="608AAF5B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3.1.4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Exclusão</w:t>
      </w:r>
      <w:r>
        <w:tab/>
      </w:r>
      <w:r>
        <w:fldChar w:fldCharType="begin"/>
      </w:r>
      <w:r>
        <w:instrText xml:space="preserve"> PAGEREF _Toc74845904 \h </w:instrText>
      </w:r>
      <w:r>
        <w:fldChar w:fldCharType="separate"/>
      </w:r>
      <w:r>
        <w:t>5</w:t>
      </w:r>
      <w:r>
        <w:fldChar w:fldCharType="end"/>
      </w:r>
    </w:p>
    <w:p w14:paraId="35DF1022" w14:textId="35C80049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AC2CA" w14:textId="47E9B71D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FA001 – Cliente já cadastrado</w:t>
      </w:r>
      <w:r>
        <w:tab/>
      </w:r>
      <w:r>
        <w:fldChar w:fldCharType="begin"/>
      </w:r>
      <w:r>
        <w:instrText xml:space="preserve"> PAGEREF _Toc74845906 \h </w:instrText>
      </w:r>
      <w:r>
        <w:fldChar w:fldCharType="separate"/>
      </w:r>
      <w:r>
        <w:t>5</w:t>
      </w:r>
      <w:r>
        <w:fldChar w:fldCharType="end"/>
      </w:r>
    </w:p>
    <w:p w14:paraId="058FA271" w14:textId="1DD29447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FA002 – Cliente não encontrado</w:t>
      </w:r>
      <w:r>
        <w:tab/>
      </w:r>
      <w:r>
        <w:fldChar w:fldCharType="begin"/>
      </w:r>
      <w:r>
        <w:instrText xml:space="preserve"> PAGEREF _Toc74845907 \h </w:instrText>
      </w:r>
      <w:r>
        <w:fldChar w:fldCharType="separate"/>
      </w:r>
      <w:r>
        <w:t>5</w:t>
      </w:r>
      <w:r>
        <w:fldChar w:fldCharType="end"/>
      </w:r>
    </w:p>
    <w:p w14:paraId="72578178" w14:textId="72877D28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FA003 – Sem clientes cadastrados</w:t>
      </w:r>
      <w:r>
        <w:tab/>
      </w:r>
      <w:r>
        <w:fldChar w:fldCharType="begin"/>
      </w:r>
      <w:r>
        <w:instrText xml:space="preserve"> PAGEREF _Toc74845908 \h </w:instrText>
      </w:r>
      <w:r>
        <w:fldChar w:fldCharType="separate"/>
      </w:r>
      <w:r>
        <w:t>6</w:t>
      </w:r>
      <w:r>
        <w:fldChar w:fldCharType="end"/>
      </w:r>
    </w:p>
    <w:p w14:paraId="220ED02E" w14:textId="09617CDA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554AA8" w14:textId="19DAE853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DCF9F" w14:textId="750CD538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2D044" w14:textId="54BE27DF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ECA1D0" w14:textId="2DE2B065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D2F32" w14:textId="4A58C05A" w:rsidR="00000000" w:rsidRDefault="008047AA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Especificação de Caso de Uso de Negócios: Gestão de Clientes</w:t>
      </w:r>
      <w:r>
        <w:rPr>
          <w:lang w:val="pt-BR"/>
        </w:rPr>
        <w:fldChar w:fldCharType="end"/>
      </w:r>
    </w:p>
    <w:p w14:paraId="12689378" w14:textId="77777777" w:rsidR="00000000" w:rsidRDefault="008047AA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430442349"/>
      <w:bookmarkStart w:id="4" w:name="_Toc425054504"/>
      <w:bookmarkStart w:id="5" w:name="_Toc423410238"/>
      <w:bookmarkStart w:id="6" w:name="_Toc74845891"/>
      <w:bookmarkEnd w:id="0"/>
      <w:r>
        <w:rPr>
          <w:lang w:val="pt-BR"/>
        </w:rPr>
        <w:t>Introd</w:t>
      </w:r>
      <w:r>
        <w:rPr>
          <w:lang w:val="pt-BR"/>
        </w:rPr>
        <w:t>ução</w:t>
      </w:r>
      <w:bookmarkEnd w:id="1"/>
      <w:bookmarkEnd w:id="2"/>
      <w:bookmarkEnd w:id="6"/>
    </w:p>
    <w:p w14:paraId="509FB9C7" w14:textId="0E33BAAF" w:rsidR="00000000" w:rsidRPr="00CA2A06" w:rsidRDefault="008047AA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45892"/>
      <w:r>
        <w:rPr>
          <w:lang w:val="pt-BR"/>
        </w:rPr>
        <w:t>Finalidade</w:t>
      </w:r>
      <w:bookmarkEnd w:id="7"/>
      <w:bookmarkEnd w:id="8"/>
      <w:bookmarkEnd w:id="9"/>
    </w:p>
    <w:p w14:paraId="2D49F698" w14:textId="5F33428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Este documento tem como finalidade especificar o caso de uso “Gestão de Clientes”, que </w:t>
      </w:r>
      <w:r w:rsidRPr="00CA2A06">
        <w:rPr>
          <w:lang w:val="pt-BR"/>
        </w:rPr>
        <w:t>tem a função  de cadastrar, editar</w:t>
      </w:r>
      <w:r>
        <w:rPr>
          <w:lang w:val="pt-BR"/>
        </w:rPr>
        <w:t xml:space="preserve">, localizar </w:t>
      </w:r>
      <w:r w:rsidRPr="00CA2A06">
        <w:rPr>
          <w:lang w:val="pt-BR"/>
        </w:rPr>
        <w:t xml:space="preserve">e excluir clientes </w:t>
      </w:r>
      <w:r>
        <w:rPr>
          <w:lang w:val="pt-BR"/>
        </w:rPr>
        <w:t>do s</w:t>
      </w:r>
      <w:r w:rsidRPr="00CA2A06">
        <w:rPr>
          <w:lang w:val="pt-BR"/>
        </w:rPr>
        <w:t>istema</w:t>
      </w:r>
      <w:r>
        <w:rPr>
          <w:lang w:val="pt-BR"/>
        </w:rPr>
        <w:t>.</w:t>
      </w:r>
    </w:p>
    <w:p w14:paraId="1AA6E1A9" w14:textId="77777777" w:rsidR="00000000" w:rsidRDefault="008047AA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45893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000000" w:rsidRPr="00CA2A06" w:rsidRDefault="008047AA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45894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000000" w:rsidRPr="00CA2A06" w:rsidRDefault="008047AA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45895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000000" w:rsidRPr="00CA2A06" w:rsidRDefault="008047AA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45896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4AE28A1B" w:rsidR="00000000" w:rsidRDefault="00CA2A06">
      <w:pPr>
        <w:pStyle w:val="Ttulo1"/>
        <w:ind w:left="360" w:hanging="360"/>
        <w:rPr>
          <w:lang w:val="pt-BR"/>
        </w:rPr>
      </w:pPr>
      <w:bookmarkStart w:id="22" w:name="_Toc74845897"/>
      <w:bookmarkEnd w:id="3"/>
      <w:r>
        <w:rPr>
          <w:lang w:val="pt-BR"/>
        </w:rPr>
        <w:t>Gestão de Clientes</w:t>
      </w:r>
      <w:bookmarkEnd w:id="22"/>
      <w:r w:rsidR="008047AA">
        <w:rPr>
          <w:lang w:val="pt-BR"/>
        </w:rPr>
        <w:t xml:space="preserve"> </w:t>
      </w:r>
    </w:p>
    <w:p w14:paraId="502CDCA3" w14:textId="723A4425" w:rsidR="00000000" w:rsidRPr="008746A0" w:rsidRDefault="008047AA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45898"/>
      <w:r>
        <w:rPr>
          <w:lang w:val="pt-BR"/>
        </w:rPr>
        <w:t>Breve Descrição</w:t>
      </w:r>
      <w:bookmarkEnd w:id="4"/>
      <w:bookmarkEnd w:id="5"/>
      <w:bookmarkEnd w:id="23"/>
      <w:bookmarkEnd w:id="24"/>
      <w:bookmarkEnd w:id="25"/>
    </w:p>
    <w:p w14:paraId="368B9552" w14:textId="61E796C5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propósito deste caso de uso é documentar o cadastro, alteração, busca e remoção de clientes</w:t>
      </w:r>
      <w:r w:rsidR="008746A0">
        <w:rPr>
          <w:lang w:val="pt-BR"/>
        </w:rPr>
        <w:t>.</w:t>
      </w:r>
    </w:p>
    <w:p w14:paraId="760261F2" w14:textId="741A6F26" w:rsidR="00000000" w:rsidRPr="00822FFA" w:rsidRDefault="008047AA" w:rsidP="00822FFA">
      <w:pPr>
        <w:pStyle w:val="Ttulo1"/>
        <w:ind w:left="360" w:hanging="360"/>
        <w:rPr>
          <w:lang w:val="pt-BR"/>
        </w:rPr>
      </w:pPr>
      <w:bookmarkStart w:id="26" w:name="_Toc74845899"/>
      <w:r w:rsidRPr="008746A0">
        <w:rPr>
          <w:lang w:val="pt-BR"/>
        </w:rPr>
        <w:t>Fluxo de Trabalho</w:t>
      </w:r>
      <w:bookmarkEnd w:id="26"/>
    </w:p>
    <w:p w14:paraId="54746850" w14:textId="5C3B3318" w:rsidR="00000000" w:rsidRDefault="008047AA">
      <w:pPr>
        <w:pStyle w:val="Ttulo2"/>
        <w:rPr>
          <w:lang w:val="pt-BR"/>
        </w:rPr>
      </w:pPr>
      <w:bookmarkStart w:id="27" w:name="_Toc74845900"/>
      <w:r>
        <w:rPr>
          <w:lang w:val="pt-BR"/>
        </w:rPr>
        <w:t>F</w:t>
      </w:r>
      <w:r>
        <w:rPr>
          <w:lang w:val="pt-BR"/>
        </w:rPr>
        <w:t xml:space="preserve">luxo de </w:t>
      </w:r>
      <w:r w:rsidR="008746A0">
        <w:rPr>
          <w:lang w:val="pt-BR"/>
        </w:rPr>
        <w:t>Eventos</w:t>
      </w:r>
      <w:bookmarkEnd w:id="27"/>
    </w:p>
    <w:p w14:paraId="7EF8299E" w14:textId="5FD1DE07" w:rsidR="00000000" w:rsidRPr="008746A0" w:rsidRDefault="008746A0" w:rsidP="008746A0">
      <w:pPr>
        <w:pStyle w:val="Ttulo3"/>
        <w:rPr>
          <w:lang w:val="pt-BR"/>
        </w:rPr>
      </w:pPr>
      <w:bookmarkStart w:id="28" w:name="_Toc74845901"/>
      <w:r>
        <w:rPr>
          <w:lang w:val="pt-BR"/>
        </w:rPr>
        <w:t>Fluxo de Cadastro</w:t>
      </w:r>
      <w:bookmarkEnd w:id="28"/>
      <w:r>
        <w:rPr>
          <w:lang w:val="pt-BR"/>
        </w:rPr>
        <w:br/>
      </w:r>
    </w:p>
    <w:p w14:paraId="56867E96" w14:textId="7932A81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gestão de </w:t>
      </w:r>
      <w:r w:rsidRPr="008746A0">
        <w:rPr>
          <w:lang w:val="pt-BR"/>
        </w:rPr>
        <w:t>clientes</w:t>
      </w:r>
      <w:r>
        <w:rPr>
          <w:lang w:val="pt-BR"/>
        </w:rPr>
        <w:t>;</w:t>
      </w:r>
    </w:p>
    <w:p w14:paraId="00B333A9" w14:textId="29D99F11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>
        <w:rPr>
          <w:lang w:val="pt-BR"/>
        </w:rPr>
        <w:t>Cadastrar</w:t>
      </w:r>
      <w:r w:rsidRPr="008746A0">
        <w:rPr>
          <w:lang w:val="pt-BR"/>
        </w:rPr>
        <w:t>”</w:t>
      </w:r>
      <w:r>
        <w:rPr>
          <w:lang w:val="pt-BR"/>
        </w:rPr>
        <w:t xml:space="preserve"> entre “Excluir”, “Buscar”, “Editar” e “Listar”;</w:t>
      </w:r>
    </w:p>
    <w:p w14:paraId="75D194D6" w14:textId="1CE5D958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>nforma o</w:t>
      </w:r>
      <w:r>
        <w:rPr>
          <w:lang w:val="pt-BR"/>
        </w:rPr>
        <w:t>s</w:t>
      </w:r>
      <w:r w:rsidRPr="008746A0">
        <w:rPr>
          <w:lang w:val="pt-BR"/>
        </w:rPr>
        <w:t xml:space="preserve"> </w:t>
      </w:r>
      <w:r>
        <w:rPr>
          <w:lang w:val="pt-BR"/>
        </w:rPr>
        <w:t>dados do cliente para o cadastro</w:t>
      </w:r>
      <w:r w:rsidR="00822FFA">
        <w:rPr>
          <w:lang w:val="pt-BR"/>
        </w:rPr>
        <w:t>;</w:t>
      </w:r>
    </w:p>
    <w:p w14:paraId="60EE3520" w14:textId="73327117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persiste os dados gerados no </w:t>
      </w:r>
      <w:r w:rsidR="00822FFA">
        <w:rPr>
          <w:lang w:val="pt-BR"/>
        </w:rPr>
        <w:t>b</w:t>
      </w:r>
      <w:r w:rsidRPr="008746A0">
        <w:rPr>
          <w:lang w:val="pt-BR"/>
        </w:rPr>
        <w:t>anco de dados Clientes</w:t>
      </w:r>
      <w:r w:rsidR="00822FFA">
        <w:rPr>
          <w:lang w:val="pt-BR"/>
        </w:rPr>
        <w:t>;</w:t>
      </w:r>
    </w:p>
    <w:p w14:paraId="2D78EE42" w14:textId="6114F700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Sistema emite uma mensagem de confirmação</w:t>
      </w:r>
      <w:r w:rsidR="00822FFA">
        <w:rPr>
          <w:lang w:val="pt-BR"/>
        </w:rPr>
        <w:t>;</w:t>
      </w:r>
    </w:p>
    <w:p w14:paraId="13592775" w14:textId="5731A77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 a ação</w:t>
      </w:r>
      <w:r w:rsidR="00822FFA">
        <w:rPr>
          <w:lang w:val="pt-BR"/>
        </w:rPr>
        <w:t>;</w:t>
      </w:r>
    </w:p>
    <w:p w14:paraId="35479047" w14:textId="6993978F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822FFA">
        <w:rPr>
          <w:lang w:val="pt-BR"/>
        </w:rPr>
        <w:t>;</w:t>
      </w:r>
    </w:p>
    <w:p w14:paraId="40699336" w14:textId="7D9F9286" w:rsidR="00822FFA" w:rsidRDefault="00822FFA" w:rsidP="00822FFA">
      <w:pPr>
        <w:pStyle w:val="Ttulo3"/>
        <w:rPr>
          <w:lang w:val="pt-BR"/>
        </w:rPr>
      </w:pPr>
      <w:bookmarkStart w:id="29" w:name="_Toc74845902"/>
      <w:r>
        <w:rPr>
          <w:lang w:val="pt-BR"/>
        </w:rPr>
        <w:t>Fluxo de busca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“Buscar” ou “Listar”;</w:t>
      </w:r>
    </w:p>
    <w:p w14:paraId="5E1341B8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Caso tenha escolhido “Buscar”, o sistema exibirá uma tela solicitando o CPF do cliente;</w:t>
      </w:r>
    </w:p>
    <w:p w14:paraId="23CD18E5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E40D5FF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>Sistema busca o CPF no banco de dados Cliente, retornando com o resultado em tela;</w:t>
      </w:r>
    </w:p>
    <w:p w14:paraId="685E5214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menu;</w:t>
      </w:r>
    </w:p>
    <w:p w14:paraId="057FBD2F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Caso tenha escolhido “Listar”, sistema irá buscar todos os clientes cadastrados no banco de dados Cliente;</w:t>
      </w:r>
    </w:p>
    <w:p w14:paraId="1089677A" w14:textId="196AF0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</w:t>
      </w:r>
      <w:r>
        <w:rPr>
          <w:lang w:val="pt-BR"/>
        </w:rPr>
        <w:t>.</w:t>
      </w:r>
    </w:p>
    <w:p w14:paraId="5900D12A" w14:textId="1CA95EB6" w:rsidR="00822FFA" w:rsidRDefault="00822FFA" w:rsidP="00822FFA">
      <w:pPr>
        <w:pStyle w:val="Ttulo3"/>
        <w:rPr>
          <w:lang w:val="pt-BR"/>
        </w:rPr>
      </w:pPr>
      <w:bookmarkStart w:id="30" w:name="_Toc74845903"/>
      <w:r>
        <w:rPr>
          <w:lang w:val="pt-BR"/>
        </w:rPr>
        <w:t>Fluxo de Edição</w:t>
      </w:r>
      <w:bookmarkEnd w:id="30"/>
    </w:p>
    <w:p w14:paraId="5B27B075" w14:textId="19FDA89B" w:rsidR="00822FFA" w:rsidRDefault="00822FFA" w:rsidP="00822FFA">
      <w:pPr>
        <w:pStyle w:val="Corpodetexto"/>
        <w:rPr>
          <w:lang w:val="pt-BR"/>
        </w:rPr>
      </w:pPr>
    </w:p>
    <w:p w14:paraId="3339FA5B" w14:textId="33FE215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“Editar”;</w:t>
      </w:r>
    </w:p>
    <w:p w14:paraId="3751C40C" w14:textId="6EF6854D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exibe uma tela solicitando o CPF do cliente a ser editado;</w:t>
      </w:r>
    </w:p>
    <w:p w14:paraId="0264BB2F" w14:textId="7033A552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2C67811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busca o CPF no banco de dados Cliente;</w:t>
      </w:r>
    </w:p>
    <w:p w14:paraId="653BAC65" w14:textId="2993D4E4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pergunta se ator realmente deseja realizar a edição dos dados do cliente encontrado;</w:t>
      </w:r>
    </w:p>
    <w:p w14:paraId="275B0080" w14:textId="7964714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6330B2F8" w14:textId="778931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solicita novos dados para o cliente encontrado;</w:t>
      </w:r>
    </w:p>
    <w:p w14:paraId="4FCC9BFE" w14:textId="1D5AB80A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Cliente insere os novos dados e confirma;</w:t>
      </w:r>
    </w:p>
    <w:p w14:paraId="3C532C3A" w14:textId="7CEF2660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edição.</w:t>
      </w:r>
    </w:p>
    <w:p w14:paraId="7DA01919" w14:textId="6C50DC6C" w:rsidR="00822FFA" w:rsidRDefault="00822FFA" w:rsidP="00822FFA">
      <w:pPr>
        <w:pStyle w:val="Ttulo3"/>
        <w:rPr>
          <w:lang w:val="pt-BR"/>
        </w:rPr>
      </w:pPr>
      <w:bookmarkStart w:id="31" w:name="_Toc74845904"/>
      <w:r>
        <w:rPr>
          <w:lang w:val="pt-BR"/>
        </w:rPr>
        <w:t>Fluxo de Exclusão</w:t>
      </w:r>
      <w:bookmarkEnd w:id="31"/>
    </w:p>
    <w:p w14:paraId="75251C42" w14:textId="77777777" w:rsidR="00822FFA" w:rsidRPr="00822FFA" w:rsidRDefault="00822FFA" w:rsidP="00822FFA">
      <w:pPr>
        <w:rPr>
          <w:lang w:val="pt-BR"/>
        </w:rPr>
      </w:pPr>
    </w:p>
    <w:p w14:paraId="619D9D88" w14:textId="23F5CFD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</w:t>
      </w:r>
      <w:r>
        <w:rPr>
          <w:lang w:val="pt-BR"/>
        </w:rPr>
        <w:t>Excluir</w:t>
      </w:r>
      <w:r>
        <w:rPr>
          <w:lang w:val="pt-BR"/>
        </w:rPr>
        <w:t>”;</w:t>
      </w:r>
    </w:p>
    <w:p w14:paraId="76B14A16" w14:textId="4246F4A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exibe uma tela solicitando o CPF do cliente a ser </w:t>
      </w:r>
      <w:r>
        <w:rPr>
          <w:lang w:val="pt-BR"/>
        </w:rPr>
        <w:t>removido</w:t>
      </w:r>
      <w:r>
        <w:rPr>
          <w:lang w:val="pt-BR"/>
        </w:rPr>
        <w:t>;</w:t>
      </w:r>
    </w:p>
    <w:p w14:paraId="0A742C7A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25DAE8D0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busca o CPF no banco de dados Cliente;</w:t>
      </w:r>
    </w:p>
    <w:p w14:paraId="5A2238A5" w14:textId="5375B4A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pergunta se ator realmente deseja realizar a </w:t>
      </w:r>
      <w:r>
        <w:rPr>
          <w:lang w:val="pt-BR"/>
        </w:rPr>
        <w:t xml:space="preserve">exclusão </w:t>
      </w:r>
      <w:r>
        <w:rPr>
          <w:lang w:val="pt-BR"/>
        </w:rPr>
        <w:t>do cliente encontrado;</w:t>
      </w:r>
    </w:p>
    <w:p w14:paraId="73A36E71" w14:textId="7B5AC42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</w:t>
      </w:r>
      <w:r>
        <w:rPr>
          <w:lang w:val="pt-BR"/>
        </w:rPr>
        <w:t>;</w:t>
      </w:r>
    </w:p>
    <w:p w14:paraId="5FD0E793" w14:textId="7982BA7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confirma a </w:t>
      </w:r>
      <w:r>
        <w:rPr>
          <w:lang w:val="pt-BR"/>
        </w:rPr>
        <w:t>remoção</w:t>
      </w:r>
      <w:r>
        <w:rPr>
          <w:lang w:val="pt-BR"/>
        </w:rPr>
        <w:t>.</w:t>
      </w:r>
    </w:p>
    <w:p w14:paraId="3586BC99" w14:textId="77777777" w:rsidR="00822FFA" w:rsidRPr="00822FFA" w:rsidRDefault="00822FFA" w:rsidP="00822FFA">
      <w:pPr>
        <w:pStyle w:val="Corpodetexto"/>
        <w:rPr>
          <w:lang w:val="pt-BR"/>
        </w:rPr>
      </w:pPr>
    </w:p>
    <w:p w14:paraId="11617E13" w14:textId="77777777" w:rsidR="00000000" w:rsidRDefault="008047AA">
      <w:pPr>
        <w:pStyle w:val="Ttulo2"/>
        <w:rPr>
          <w:lang w:val="pt-BR"/>
        </w:rPr>
      </w:pPr>
      <w:bookmarkStart w:id="32" w:name="_Toc74845905"/>
      <w:r>
        <w:rPr>
          <w:lang w:val="pt-BR"/>
        </w:rPr>
        <w:t>Fluxos de Trabalho Alternativos</w:t>
      </w:r>
      <w:bookmarkEnd w:id="32"/>
    </w:p>
    <w:p w14:paraId="6037E39D" w14:textId="73EAF493" w:rsidR="00000000" w:rsidRPr="003A4EE1" w:rsidRDefault="008746A0" w:rsidP="003A4EE1">
      <w:pPr>
        <w:pStyle w:val="Ttulo3"/>
        <w:rPr>
          <w:lang w:val="pt-BR"/>
        </w:rPr>
      </w:pPr>
      <w:bookmarkStart w:id="33" w:name="_Toc74845906"/>
      <w:r>
        <w:rPr>
          <w:lang w:val="pt-BR"/>
        </w:rPr>
        <w:t>F</w:t>
      </w:r>
      <w:r w:rsidR="00822FFA">
        <w:rPr>
          <w:lang w:val="pt-BR"/>
        </w:rPr>
        <w:t>A001 – Cliente já cadastrado</w:t>
      </w:r>
      <w:bookmarkEnd w:id="33"/>
      <w:r w:rsidR="003A4EE1">
        <w:rPr>
          <w:lang w:val="pt-BR"/>
        </w:rPr>
        <w:br/>
      </w:r>
    </w:p>
    <w:p w14:paraId="74F0E74A" w14:textId="6A9A9DA0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No fluxo de cadastro, o ator insere um CPF já cadastrado anteriormente</w:t>
      </w:r>
      <w:r w:rsidR="003A4EE1">
        <w:rPr>
          <w:lang w:val="pt-BR"/>
        </w:rPr>
        <w:t>;</w:t>
      </w:r>
    </w:p>
    <w:p w14:paraId="489DFCF5" w14:textId="34E9505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mensagem informando que cliente já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13C6DE67" w:rsidR="003A4EE1" w:rsidRDefault="003A4EE1" w:rsidP="003A4EE1">
      <w:pPr>
        <w:pStyle w:val="Ttulo3"/>
        <w:rPr>
          <w:lang w:val="pt-BR"/>
        </w:rPr>
      </w:pPr>
      <w:bookmarkStart w:id="34" w:name="_Toc74845907"/>
      <w:r>
        <w:rPr>
          <w:lang w:val="pt-BR"/>
        </w:rPr>
        <w:t>FA002 – Cliente não encontrado</w:t>
      </w:r>
      <w:bookmarkEnd w:id="34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7B50FE8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>No fluxo de busca, no fluxo de edição ou no fluxo de remoção, o ator insere um CPF não cadastrado anteriormente;</w:t>
      </w:r>
    </w:p>
    <w:p w14:paraId="70833AD1" w14:textId="2F6530F7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retorna mensagem informando que cliente não existe;</w:t>
      </w:r>
    </w:p>
    <w:p w14:paraId="581445A0" w14:textId="6D419E8A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96C0D25" w14:textId="2601F2DA" w:rsidR="003A4EE1" w:rsidRDefault="003A4EE1" w:rsidP="003A4EE1">
      <w:pPr>
        <w:pStyle w:val="Ttulo3"/>
        <w:rPr>
          <w:lang w:val="pt-BR"/>
        </w:rPr>
      </w:pPr>
      <w:bookmarkStart w:id="35" w:name="_Toc74845908"/>
      <w:r>
        <w:rPr>
          <w:lang w:val="pt-BR"/>
        </w:rPr>
        <w:t>FA003 – Sem clientes cadastrados</w:t>
      </w:r>
      <w:bookmarkEnd w:id="35"/>
    </w:p>
    <w:p w14:paraId="5C7F9848" w14:textId="07F4A343" w:rsidR="003A4EE1" w:rsidRDefault="003A4EE1" w:rsidP="003A4EE1">
      <w:pPr>
        <w:pStyle w:val="Corpodetexto"/>
        <w:rPr>
          <w:lang w:val="pt-BR"/>
        </w:rPr>
      </w:pPr>
    </w:p>
    <w:p w14:paraId="4F27F005" w14:textId="007162E7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entra no fluxo de listagem;</w:t>
      </w:r>
    </w:p>
    <w:p w14:paraId="18EBF19E" w14:textId="05945E25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Sistema exibe a informação de que não há clientes cadastrados;</w:t>
      </w:r>
    </w:p>
    <w:p w14:paraId="27EC5722" w14:textId="575A0BA2" w:rsidR="003A4EE1" w:rsidRPr="00822FFA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0F369E53" w:rsidR="00000000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45909"/>
      <w:r>
        <w:rPr>
          <w:sz w:val="20"/>
          <w:szCs w:val="20"/>
          <w:lang w:val="pt-BR"/>
        </w:rPr>
        <w:t>Categoria</w:t>
      </w:r>
      <w:bookmarkEnd w:id="36"/>
    </w:p>
    <w:p w14:paraId="5B4CDED4" w14:textId="1A2DE0D7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Este caso de uso trata-se de gerenciamento.</w:t>
      </w:r>
    </w:p>
    <w:p w14:paraId="13AA11DF" w14:textId="0D374E34" w:rsidR="00000000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45910"/>
      <w:r>
        <w:rPr>
          <w:sz w:val="20"/>
          <w:szCs w:val="20"/>
          <w:lang w:val="pt-BR"/>
        </w:rPr>
        <w:t>Risco</w:t>
      </w:r>
      <w:bookmarkEnd w:id="37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000000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8" w:name="_Toc74845911"/>
      <w:r>
        <w:rPr>
          <w:sz w:val="20"/>
          <w:szCs w:val="20"/>
          <w:lang w:val="pt-BR"/>
        </w:rPr>
        <w:t>Possibilidades</w:t>
      </w:r>
      <w:bookmarkEnd w:id="38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000000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9" w:name="_Toc74845912"/>
      <w:r>
        <w:rPr>
          <w:sz w:val="20"/>
          <w:szCs w:val="20"/>
          <w:lang w:val="pt-BR"/>
        </w:rPr>
        <w:t>Precondições</w:t>
      </w:r>
      <w:bookmarkEnd w:id="39"/>
    </w:p>
    <w:p w14:paraId="63CDA081" w14:textId="3D6488B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assistente ou administrador.</w:t>
      </w:r>
    </w:p>
    <w:p w14:paraId="19D62C07" w14:textId="4E3F77A6" w:rsidR="00000000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40" w:name="_Toc74845913"/>
      <w:r>
        <w:rPr>
          <w:sz w:val="20"/>
          <w:szCs w:val="20"/>
          <w:lang w:val="pt-BR"/>
        </w:rPr>
        <w:t>Pós condições</w:t>
      </w:r>
      <w:bookmarkEnd w:id="40"/>
    </w:p>
    <w:p w14:paraId="6C328298" w14:textId="4867AC03" w:rsidR="003A4EE1" w:rsidRDefault="003A4EE1" w:rsidP="003A4EE1">
      <w:pPr>
        <w:pStyle w:val="Corpodetexto"/>
      </w:pPr>
      <w:r>
        <w:rPr>
          <w:lang w:val="pt-BR"/>
        </w:rPr>
        <w:t>Banco de dados Cliente alterado.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4FE7" w14:textId="77777777" w:rsidR="008047AA" w:rsidRDefault="008047AA">
      <w:pPr>
        <w:spacing w:line="240" w:lineRule="auto"/>
      </w:pPr>
      <w:r>
        <w:separator/>
      </w:r>
    </w:p>
  </w:endnote>
  <w:endnote w:type="continuationSeparator" w:id="0">
    <w:p w14:paraId="7D50A269" w14:textId="77777777" w:rsidR="008047AA" w:rsidRDefault="00804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50ED48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000000" w:rsidRDefault="008047AA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250988FE" w:rsidR="00000000" w:rsidRDefault="008047A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746A0">
            <w:t>PROJETO FINAL ES2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6A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000000" w:rsidRDefault="008047A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</w:instrText>
          </w:r>
          <w:r>
            <w:rPr>
              <w:rStyle w:val="Nmerodepgina"/>
              <w:lang w:val="pt-BR"/>
            </w:rPr>
            <w:instrText xml:space="preserve">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000000" w:rsidRDefault="00804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5CE5" w14:textId="77777777" w:rsidR="008047AA" w:rsidRDefault="008047AA">
      <w:pPr>
        <w:spacing w:line="240" w:lineRule="auto"/>
      </w:pPr>
      <w:r>
        <w:separator/>
      </w:r>
    </w:p>
  </w:footnote>
  <w:footnote w:type="continuationSeparator" w:id="0">
    <w:p w14:paraId="69D7C7AB" w14:textId="77777777" w:rsidR="008047AA" w:rsidRDefault="00804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000000" w:rsidRDefault="008047AA">
    <w:pPr>
      <w:rPr>
        <w:sz w:val="24"/>
        <w:szCs w:val="24"/>
      </w:rPr>
    </w:pPr>
  </w:p>
  <w:p w14:paraId="181E90FA" w14:textId="77777777" w:rsidR="00000000" w:rsidRDefault="008047AA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000000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000000" w:rsidRDefault="008047AA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000000" w:rsidRDefault="008047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95BE29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5D2ED4C" w:rsidR="00000000" w:rsidRDefault="008047AA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CA2A06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000000" w:rsidRDefault="008047AA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000000" w14:paraId="1437122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26F494F7" w:rsidR="00000000" w:rsidRDefault="008047AA">
          <w:r>
            <w:fldChar w:fldCharType="begin"/>
          </w:r>
          <w:r>
            <w:instrText xml:space="preserve"> TITLE  \</w:instrText>
          </w:r>
          <w:r>
            <w:instrText xml:space="preserve">* MERGEFORMAT </w:instrText>
          </w:r>
          <w:r>
            <w:fldChar w:fldCharType="separate"/>
          </w:r>
          <w:r w:rsidR="00CA2A06">
            <w:t xml:space="preserve">Especificação de Caso de </w:t>
          </w:r>
          <w:proofErr w:type="spellStart"/>
          <w:r w:rsidR="00CA2A06">
            <w:t>Uso</w:t>
          </w:r>
          <w:proofErr w:type="spellEnd"/>
          <w:r w:rsidR="00CA2A06">
            <w:t xml:space="preserve"> de </w:t>
          </w:r>
          <w:proofErr w:type="spellStart"/>
          <w:r w:rsidR="00CA2A06">
            <w:t>Negócios</w:t>
          </w:r>
          <w:proofErr w:type="spellEnd"/>
          <w:r w:rsidR="00CA2A06">
            <w:t xml:space="preserve">: </w:t>
          </w:r>
          <w:proofErr w:type="spellStart"/>
          <w:r w:rsidR="00CA2A06">
            <w:t>Gestão</w:t>
          </w:r>
          <w:proofErr w:type="spellEnd"/>
          <w:r w:rsidR="00CA2A06">
            <w:t xml:space="preserve"> de </w:t>
          </w:r>
          <w:proofErr w:type="spellStart"/>
          <w:r w:rsidR="00CA2A06">
            <w:t>Clientes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000000" w:rsidRDefault="008047A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000000" w14:paraId="43DE00A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000000" w:rsidRDefault="008047AA"/>
      </w:tc>
    </w:tr>
  </w:tbl>
  <w:p w14:paraId="36CB29C2" w14:textId="77777777" w:rsidR="00000000" w:rsidRDefault="00804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4"/>
  </w:num>
  <w:num w:numId="11">
    <w:abstractNumId w:val="10"/>
  </w:num>
  <w:num w:numId="12">
    <w:abstractNumId w:val="24"/>
  </w:num>
  <w:num w:numId="13">
    <w:abstractNumId w:val="9"/>
  </w:num>
  <w:num w:numId="14">
    <w:abstractNumId w:val="5"/>
  </w:num>
  <w:num w:numId="15">
    <w:abstractNumId w:val="23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6"/>
  </w:num>
  <w:num w:numId="23">
    <w:abstractNumId w:val="7"/>
  </w:num>
  <w:num w:numId="24">
    <w:abstractNumId w:val="0"/>
  </w:num>
  <w:num w:numId="25">
    <w:abstractNumId w:val="3"/>
  </w:num>
  <w:num w:numId="26">
    <w:abstractNumId w:val="13"/>
  </w:num>
  <w:num w:numId="27">
    <w:abstractNumId w:val="17"/>
  </w:num>
  <w:num w:numId="28">
    <w:abstractNumId w:val="2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3A4EE1"/>
    <w:rsid w:val="004E0D70"/>
    <w:rsid w:val="008047AA"/>
    <w:rsid w:val="00822FFA"/>
    <w:rsid w:val="008746A0"/>
    <w:rsid w:val="00C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47</TotalTime>
  <Pages>6</Pages>
  <Words>768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Gestão de Clientes</vt:lpstr>
      <vt:lpstr>Especificação de Caso de Uso de Negócios: &lt;Nome do Caso de Uso de Negócios&gt;</vt:lpstr>
    </vt:vector>
  </TitlesOfParts>
  <Company>PROJETO FINAL ES2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Gestão de Clientes</dc:title>
  <dc:subject>IziMec</dc:subject>
  <dc:creator>LUIS FELIPE FERREIRA DE MELLO</dc:creator>
  <cp:keywords/>
  <dc:description/>
  <cp:lastModifiedBy>LUIS FELIPE FERREIRA DE MELLO</cp:lastModifiedBy>
  <cp:revision>1</cp:revision>
  <dcterms:created xsi:type="dcterms:W3CDTF">2021-06-17T20:23:00Z</dcterms:created>
  <dcterms:modified xsi:type="dcterms:W3CDTF">2021-06-17T21:12:00Z</dcterms:modified>
</cp:coreProperties>
</file>